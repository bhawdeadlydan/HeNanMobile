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D1" w:rsidRDefault="009F5256">
      <w:pPr>
        <w:pStyle w:val="a4"/>
        <w:jc w:val="right"/>
      </w:pPr>
      <w:r>
        <w:rPr>
          <w:rFonts w:hint="eastAsia"/>
        </w:rPr>
        <w:t>河南</w:t>
      </w:r>
      <w:r>
        <w:t>移动</w:t>
      </w:r>
      <w:r>
        <w:rPr>
          <w:rFonts w:hint="eastAsia"/>
        </w:rPr>
        <w:t>RFID系统</w:t>
      </w:r>
    </w:p>
    <w:p w:rsidR="007F63D1" w:rsidRDefault="00E1787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567EE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7F63D1" w:rsidRDefault="007F63D1">
      <w:pPr>
        <w:pStyle w:val="a4"/>
        <w:jc w:val="right"/>
      </w:pPr>
    </w:p>
    <w:p w:rsidR="007F63D1" w:rsidRDefault="00E1787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7F63D1" w:rsidRDefault="007F63D1">
      <w:pPr>
        <w:pStyle w:val="InfoBlue"/>
      </w:pPr>
    </w:p>
    <w:p w:rsidR="007F63D1" w:rsidRDefault="007F63D1">
      <w:pPr>
        <w:pStyle w:val="InfoBlue"/>
      </w:pPr>
    </w:p>
    <w:p w:rsidR="007F63D1" w:rsidRDefault="007F63D1">
      <w:pPr>
        <w:pStyle w:val="a4"/>
        <w:rPr>
          <w:sz w:val="28"/>
        </w:rPr>
      </w:pPr>
    </w:p>
    <w:p w:rsidR="007F63D1" w:rsidRDefault="007F63D1">
      <w:pPr>
        <w:sectPr w:rsidR="007F63D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F63D1" w:rsidRDefault="00E1787E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63D1">
        <w:tc>
          <w:tcPr>
            <w:tcW w:w="230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7F63D1" w:rsidRDefault="00E1787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F63D1">
        <w:tc>
          <w:tcPr>
            <w:tcW w:w="2304" w:type="dxa"/>
          </w:tcPr>
          <w:p w:rsidR="007F63D1" w:rsidRDefault="00CC224A" w:rsidP="00CC224A">
            <w:pPr>
              <w:pStyle w:val="Tabletext"/>
            </w:pPr>
            <w:r>
              <w:rPr>
                <w:rFonts w:ascii="Times New Roman"/>
              </w:rPr>
              <w:t>4/12/2015</w:t>
            </w:r>
          </w:p>
        </w:tc>
        <w:tc>
          <w:tcPr>
            <w:tcW w:w="1152" w:type="dxa"/>
          </w:tcPr>
          <w:p w:rsidR="007F63D1" w:rsidRDefault="00CC224A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7F63D1" w:rsidRDefault="00CC224A">
            <w:pPr>
              <w:pStyle w:val="Tabletext"/>
            </w:pPr>
            <w:r>
              <w:rPr>
                <w:rFonts w:ascii="Times New Roman" w:hint="eastAsia"/>
              </w:rPr>
              <w:t>系统</w:t>
            </w:r>
            <w:r>
              <w:rPr>
                <w:rFonts w:ascii="Times New Roman"/>
              </w:rPr>
              <w:t>架构</w:t>
            </w: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  <w:tr w:rsidR="007F63D1"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  <w:tc>
          <w:tcPr>
            <w:tcW w:w="1152" w:type="dxa"/>
          </w:tcPr>
          <w:p w:rsidR="007F63D1" w:rsidRDefault="007F63D1">
            <w:pPr>
              <w:pStyle w:val="Tabletext"/>
            </w:pPr>
          </w:p>
        </w:tc>
        <w:tc>
          <w:tcPr>
            <w:tcW w:w="3744" w:type="dxa"/>
          </w:tcPr>
          <w:p w:rsidR="007F63D1" w:rsidRDefault="007F63D1">
            <w:pPr>
              <w:pStyle w:val="Tabletext"/>
            </w:pPr>
          </w:p>
        </w:tc>
        <w:tc>
          <w:tcPr>
            <w:tcW w:w="2304" w:type="dxa"/>
          </w:tcPr>
          <w:p w:rsidR="007F63D1" w:rsidRDefault="007F63D1">
            <w:pPr>
              <w:pStyle w:val="Tabletext"/>
            </w:pPr>
          </w:p>
        </w:tc>
      </w:tr>
    </w:tbl>
    <w:p w:rsidR="007F63D1" w:rsidRDefault="007F63D1"/>
    <w:p w:rsidR="007F63D1" w:rsidRDefault="00E1787E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>
        <w:rPr>
          <w:noProof/>
        </w:rPr>
      </w:r>
      <w:r>
        <w:rPr>
          <w:noProof/>
        </w:rPr>
        <w:fldChar w:fldCharType="separate"/>
      </w:r>
      <w:r w:rsidR="003567EE">
        <w:rPr>
          <w:noProof/>
        </w:rPr>
        <w:t>4</w:t>
      </w:r>
      <w:r>
        <w:rPr>
          <w:noProof/>
        </w:rPr>
        <w:fldChar w:fldCharType="end"/>
      </w:r>
    </w:p>
    <w:p w:rsidR="007F63D1" w:rsidRDefault="00E1787E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567EE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7F63D1" w:rsidRDefault="00E1787E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7F63D1" w:rsidRDefault="00E1787E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7F63D1" w:rsidRDefault="00E1787E" w:rsidP="00FA2E0E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7F63D1" w:rsidRDefault="00E1787E" w:rsidP="00FA2E0E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FA2E0E" w:rsidRPr="00FA2E0E" w:rsidRDefault="00FA2E0E" w:rsidP="00FA2E0E">
      <w:pPr>
        <w:ind w:left="720"/>
      </w:pPr>
      <w:r>
        <w:rPr>
          <w:rFonts w:hint="eastAsia"/>
        </w:rPr>
        <w:t>此文档</w:t>
      </w:r>
      <w:r>
        <w:t>适用于</w:t>
      </w:r>
      <w:r>
        <w:t>“</w:t>
      </w:r>
      <w:r>
        <w:rPr>
          <w:rFonts w:hint="eastAsia"/>
        </w:rPr>
        <w:t>河南移动RFID系统</w:t>
      </w:r>
      <w:r>
        <w:t>”</w:t>
      </w:r>
      <w:r>
        <w:t>项目</w:t>
      </w:r>
    </w:p>
    <w:p w:rsidR="007F63D1" w:rsidRDefault="00E1787E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CC100D" w:rsidRPr="00CC100D" w:rsidRDefault="00CC100D" w:rsidP="00CC100D">
      <w:pPr>
        <w:ind w:left="720"/>
      </w:pPr>
      <w:r>
        <w:rPr>
          <w:rFonts w:hint="eastAsia"/>
        </w:rPr>
        <w:t>无</w:t>
      </w:r>
    </w:p>
    <w:p w:rsidR="007F63D1" w:rsidRDefault="00E1787E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FE482F" w:rsidRPr="00FE482F" w:rsidRDefault="00FE482F" w:rsidP="00FE482F">
      <w:pPr>
        <w:ind w:left="720"/>
      </w:pPr>
      <w:r>
        <w:rPr>
          <w:rFonts w:hint="eastAsia"/>
        </w:rPr>
        <w:t>[1]. 《河南</w:t>
      </w:r>
      <w:r>
        <w:t>移动</w:t>
      </w:r>
      <w:r>
        <w:rPr>
          <w:rFonts w:hint="eastAsia"/>
        </w:rPr>
        <w:t>需求</w:t>
      </w:r>
      <w:r>
        <w:t>文档》</w:t>
      </w:r>
    </w:p>
    <w:p w:rsidR="007F63D1" w:rsidRDefault="00E1787E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88069E" w:rsidRDefault="0088069E" w:rsidP="0088069E">
      <w:pPr>
        <w:ind w:left="720"/>
      </w:pPr>
      <w:r>
        <w:rPr>
          <w:rFonts w:hint="eastAsia"/>
        </w:rPr>
        <w:t>此软件</w:t>
      </w:r>
      <w:r>
        <w:t>架构文档包含以下内容：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bookmarkStart w:id="6" w:name="_Toc498832882"/>
      <w:r>
        <w:rPr>
          <w:rFonts w:hint="eastAsia"/>
        </w:rPr>
        <w:t>用例视图：列举用例模型中的部分用例对其进行描述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逻辑视图：说明设计模型在架构方便具有重要意义的部分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部署视图：说明用来部署和运行该软件的一种或多种物理网络（硬件）配置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实现视图：说明实现模型的整体结构、软件分解为实现模型中的层和子系统的情况，以及所有在构架方面具有重要意义的构件</w:t>
      </w:r>
    </w:p>
    <w:p w:rsidR="0088069E" w:rsidRDefault="0088069E" w:rsidP="0088069E">
      <w:pPr>
        <w:pStyle w:val="11"/>
        <w:numPr>
          <w:ilvl w:val="0"/>
          <w:numId w:val="23"/>
        </w:numPr>
        <w:ind w:firstLineChars="0"/>
      </w:pPr>
      <w:r>
        <w:rPr>
          <w:rFonts w:hint="eastAsia"/>
        </w:rPr>
        <w:t>数据视图：从永久性数据存储方面来对系统进行说明</w:t>
      </w:r>
    </w:p>
    <w:p w:rsidR="007F63D1" w:rsidRDefault="00E1787E">
      <w:pPr>
        <w:pStyle w:val="1"/>
        <w:ind w:left="360" w:hanging="360"/>
      </w:pPr>
      <w:bookmarkStart w:id="7" w:name="_Toc498832884"/>
      <w:bookmarkEnd w:id="6"/>
      <w:r>
        <w:rPr>
          <w:rFonts w:hint="eastAsia"/>
        </w:rPr>
        <w:lastRenderedPageBreak/>
        <w:t>用例视图</w:t>
      </w:r>
      <w:bookmarkEnd w:id="7"/>
    </w:p>
    <w:p w:rsidR="007F63D1" w:rsidRDefault="00E1787E">
      <w:pPr>
        <w:pStyle w:val="2"/>
      </w:pPr>
      <w:bookmarkStart w:id="8" w:name="_Toc498832885"/>
      <w:bookmarkStart w:id="9" w:name="_GoBack"/>
      <w:bookmarkEnd w:id="9"/>
      <w:r>
        <w:rPr>
          <w:rFonts w:hint="eastAsia"/>
        </w:rPr>
        <w:t>用例实现</w:t>
      </w:r>
      <w:bookmarkEnd w:id="8"/>
    </w:p>
    <w:p w:rsidR="007F63D1" w:rsidRDefault="00361647">
      <w:r w:rsidRPr="009F3D83">
        <w:rPr>
          <w:noProof/>
        </w:rPr>
        <w:drawing>
          <wp:inline distT="0" distB="0" distL="0" distR="0" wp14:anchorId="178E48A2" wp14:editId="48853D27">
            <wp:extent cx="5943600" cy="4164330"/>
            <wp:effectExtent l="0" t="0" r="0" b="7620"/>
            <wp:docPr id="2" name="图片 2" descr="E:\SJTU\Lab\郑州移动\文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JTU\Lab\郑州移动\文档\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47" w:rsidRDefault="00361647">
      <w:r>
        <w:tab/>
      </w:r>
      <w:r>
        <w:rPr>
          <w:rFonts w:hint="eastAsia"/>
        </w:rPr>
        <w:t>详细</w:t>
      </w:r>
      <w:r>
        <w:t>需求请</w:t>
      </w:r>
      <w:r>
        <w:rPr>
          <w:rFonts w:hint="eastAsia"/>
        </w:rPr>
        <w:t>见</w:t>
      </w:r>
      <w:r>
        <w:t>《</w:t>
      </w:r>
      <w:r>
        <w:rPr>
          <w:rFonts w:hint="eastAsia"/>
        </w:rPr>
        <w:t>河南</w:t>
      </w:r>
      <w:r>
        <w:t>移动需求</w:t>
      </w:r>
      <w:r>
        <w:rPr>
          <w:rFonts w:hint="eastAsia"/>
        </w:rPr>
        <w:t>文档</w:t>
      </w:r>
      <w:r>
        <w:t>》</w:t>
      </w:r>
    </w:p>
    <w:p w:rsidR="007F63D1" w:rsidRDefault="00E1787E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:rsidR="007F63D1" w:rsidRDefault="00E1787E" w:rsidP="008C7F41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8C7F41" w:rsidRPr="008C7F41" w:rsidRDefault="008C7F41" w:rsidP="008C7F41">
      <w:pPr>
        <w:ind w:left="720"/>
      </w:pPr>
      <w:r>
        <w:rPr>
          <w:rFonts w:hint="eastAsia"/>
        </w:rPr>
        <w:t>本系统</w:t>
      </w:r>
      <w:r>
        <w:t>包含</w:t>
      </w:r>
      <w:r>
        <w:rPr>
          <w:rFonts w:hint="eastAsia"/>
        </w:rPr>
        <w:t>服务器端、</w:t>
      </w:r>
      <w:r>
        <w:t>客户端</w:t>
      </w:r>
      <w:r>
        <w:rPr>
          <w:rFonts w:hint="eastAsia"/>
        </w:rPr>
        <w:t>、</w:t>
      </w:r>
      <w:r>
        <w:t>手持设备端及手机端，采用</w:t>
      </w:r>
      <w:r>
        <w:rPr>
          <w:rFonts w:hint="eastAsia"/>
        </w:rPr>
        <w:t>C/S模式</w:t>
      </w:r>
      <w:r w:rsidR="002C7A18">
        <w:rPr>
          <w:rFonts w:hint="eastAsia"/>
        </w:rPr>
        <w:t>。</w:t>
      </w:r>
    </w:p>
    <w:p w:rsidR="007F63D1" w:rsidRDefault="00E1787E">
      <w:pPr>
        <w:pStyle w:val="2"/>
      </w:pPr>
      <w:bookmarkStart w:id="12" w:name="_Toc498832888"/>
      <w:r>
        <w:rPr>
          <w:rFonts w:hint="eastAsia"/>
        </w:rPr>
        <w:lastRenderedPageBreak/>
        <w:t>在构架方面具有重要意义的设计包</w:t>
      </w:r>
      <w:bookmarkEnd w:id="12"/>
    </w:p>
    <w:p w:rsidR="00616021" w:rsidRDefault="00616021" w:rsidP="00616021">
      <w:r w:rsidRPr="00616021">
        <w:rPr>
          <w:noProof/>
        </w:rPr>
        <w:drawing>
          <wp:inline distT="0" distB="0" distL="0" distR="0">
            <wp:extent cx="5943600" cy="2951106"/>
            <wp:effectExtent l="0" t="0" r="0" b="1905"/>
            <wp:docPr id="1" name="图片 1" descr="E:\Projects\HeNanMobile\document\架构图\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HeNanMobile\document\架构图\包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21" w:rsidRDefault="00C63640" w:rsidP="00C63640">
      <w:pPr>
        <w:pStyle w:val="3"/>
      </w:pPr>
      <w:r>
        <w:rPr>
          <w:rFonts w:hint="eastAsia"/>
        </w:rPr>
        <w:t>H</w:t>
      </w:r>
      <w:r>
        <w:t>ibernate包</w:t>
      </w:r>
    </w:p>
    <w:p w:rsidR="00C63640" w:rsidRPr="00ED3BD1" w:rsidRDefault="00C63640" w:rsidP="00ED3BD1">
      <w:pPr>
        <w:ind w:firstLine="360"/>
      </w:pPr>
      <w:r>
        <w:rPr>
          <w:rFonts w:hint="eastAsia"/>
        </w:rPr>
        <w:t>主要</w:t>
      </w:r>
      <w:r>
        <w:t>负责数据库的</w:t>
      </w:r>
      <w:r w:rsidR="004C52C5">
        <w:rPr>
          <w:rFonts w:hint="eastAsia"/>
        </w:rPr>
        <w:t>管理</w:t>
      </w:r>
      <w:r w:rsidR="00572CFC">
        <w:rPr>
          <w:rFonts w:hint="eastAsia"/>
        </w:rPr>
        <w:t>，</w:t>
      </w:r>
      <w:r w:rsidR="00572CFC">
        <w:t>对数据实体进行</w:t>
      </w:r>
      <w:proofErr w:type="gramStart"/>
      <w:r w:rsidR="00572CFC">
        <w:t>增删改查操作</w:t>
      </w:r>
      <w:proofErr w:type="gramEnd"/>
      <w:r w:rsidR="00572CFC">
        <w:t>。</w:t>
      </w:r>
      <w:r w:rsidR="00ED3BD1">
        <w:rPr>
          <w:rFonts w:hint="eastAsia"/>
        </w:rPr>
        <w:t>Hibernate</w:t>
      </w:r>
      <w:r w:rsidR="00ED3BD1" w:rsidRPr="00ED3BD1">
        <w:rPr>
          <w:rFonts w:hint="eastAsia"/>
        </w:rPr>
        <w:t>包含了三个包，Entity为实体类、DAO为数据库交互类、Factory为工厂类，用于产生Session。</w:t>
      </w:r>
    </w:p>
    <w:p w:rsidR="00ED3BD1" w:rsidRDefault="003B2903" w:rsidP="00ED3BD1">
      <w:pPr>
        <w:pStyle w:val="3"/>
      </w:pPr>
      <w:r>
        <w:rPr>
          <w:rFonts w:hint="eastAsia"/>
        </w:rPr>
        <w:t>S</w:t>
      </w:r>
      <w:r>
        <w:t>ervice包</w:t>
      </w:r>
    </w:p>
    <w:p w:rsidR="003B2903" w:rsidRDefault="003B2903" w:rsidP="003B2903">
      <w:pPr>
        <w:ind w:left="360"/>
      </w:pPr>
      <w:r>
        <w:rPr>
          <w:rFonts w:hint="eastAsia"/>
        </w:rPr>
        <w:t>主要</w:t>
      </w:r>
      <w:r w:rsidR="00F02F5B">
        <w:rPr>
          <w:rFonts w:hint="eastAsia"/>
        </w:rPr>
        <w:t>实现</w:t>
      </w:r>
      <w:r w:rsidR="00BA3695">
        <w:rPr>
          <w:rFonts w:hint="eastAsia"/>
        </w:rPr>
        <w:t>收货</w:t>
      </w:r>
      <w:r w:rsidR="00BA3695">
        <w:t>、</w:t>
      </w:r>
      <w:r w:rsidR="00BA3695">
        <w:rPr>
          <w:rFonts w:hint="eastAsia"/>
        </w:rPr>
        <w:t>入库</w:t>
      </w:r>
      <w:r w:rsidR="00BA3695">
        <w:t>、移位、盘点、</w:t>
      </w:r>
      <w:r w:rsidR="00D37F1A">
        <w:t>出库、</w:t>
      </w:r>
      <w:r w:rsidR="00BA3695">
        <w:rPr>
          <w:rFonts w:hint="eastAsia"/>
        </w:rPr>
        <w:t>货物</w:t>
      </w:r>
      <w:r w:rsidR="00BA3695">
        <w:t>跟踪</w:t>
      </w:r>
      <w:r w:rsidR="00690B37">
        <w:rPr>
          <w:rFonts w:hint="eastAsia"/>
        </w:rPr>
        <w:t>、</w:t>
      </w:r>
      <w:r w:rsidR="00690B37">
        <w:t>提供接口给</w:t>
      </w:r>
      <w:r w:rsidR="00690B37">
        <w:rPr>
          <w:rFonts w:hint="eastAsia"/>
        </w:rPr>
        <w:t>SCM系统</w:t>
      </w:r>
      <w:r w:rsidR="0064220A">
        <w:rPr>
          <w:rFonts w:hint="eastAsia"/>
        </w:rPr>
        <w:t>，调用H</w:t>
      </w:r>
      <w:r w:rsidR="0064220A">
        <w:t>ibernate包</w:t>
      </w:r>
      <w:r w:rsidR="0064220A">
        <w:rPr>
          <w:rFonts w:hint="eastAsia"/>
        </w:rPr>
        <w:t>对</w:t>
      </w:r>
      <w:r w:rsidR="0064220A">
        <w:t>数据进行修改。</w:t>
      </w:r>
    </w:p>
    <w:p w:rsidR="0064220A" w:rsidRDefault="00B119FD" w:rsidP="0064220A">
      <w:r w:rsidRPr="00B119FD">
        <w:rPr>
          <w:noProof/>
        </w:rPr>
        <w:drawing>
          <wp:inline distT="0" distB="0" distL="0" distR="0">
            <wp:extent cx="5943600" cy="3436731"/>
            <wp:effectExtent l="0" t="0" r="0" b="0"/>
            <wp:docPr id="4" name="图片 4" descr="E:\Projects\HeNanMobile\document\架构图\Service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HeNanMobile\document\架构图\Service包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85" w:rsidRDefault="00AF6385" w:rsidP="0064220A"/>
    <w:p w:rsidR="00AF6385" w:rsidRDefault="00AF6385" w:rsidP="00AF6385">
      <w:pPr>
        <w:pStyle w:val="3"/>
      </w:pPr>
      <w:r>
        <w:rPr>
          <w:rFonts w:hint="eastAsia"/>
        </w:rPr>
        <w:lastRenderedPageBreak/>
        <w:t>RPC包</w:t>
      </w:r>
    </w:p>
    <w:p w:rsidR="00AF6385" w:rsidRDefault="00AF6385" w:rsidP="00AF6385">
      <w:pPr>
        <w:ind w:left="360"/>
      </w:pPr>
      <w:r>
        <w:rPr>
          <w:rFonts w:hint="eastAsia"/>
        </w:rPr>
        <w:t>主要负责</w:t>
      </w:r>
      <w:r>
        <w:t>服务器与客户端的通信</w:t>
      </w:r>
      <w:r w:rsidR="002251F2">
        <w:t>。</w:t>
      </w:r>
    </w:p>
    <w:p w:rsidR="005A514C" w:rsidRDefault="005A514C" w:rsidP="005A514C">
      <w:pPr>
        <w:pStyle w:val="3"/>
      </w:pPr>
      <w:r>
        <w:rPr>
          <w:rFonts w:hint="eastAsia"/>
        </w:rPr>
        <w:t>C</w:t>
      </w:r>
      <w:r>
        <w:t>lient UI</w:t>
      </w:r>
      <w:r>
        <w:rPr>
          <w:rFonts w:hint="eastAsia"/>
        </w:rPr>
        <w:t>包</w:t>
      </w:r>
    </w:p>
    <w:p w:rsidR="005A514C" w:rsidRDefault="00B119FD" w:rsidP="005A514C">
      <w:pPr>
        <w:ind w:left="360"/>
      </w:pPr>
      <w:r>
        <w:rPr>
          <w:rFonts w:hint="eastAsia"/>
        </w:rPr>
        <w:t>主要</w:t>
      </w:r>
      <w:r>
        <w:t>负责</w:t>
      </w:r>
      <w:r w:rsidR="003252B6">
        <w:rPr>
          <w:rFonts w:hint="eastAsia"/>
        </w:rPr>
        <w:t>显示</w:t>
      </w:r>
      <w:r w:rsidR="000249AD">
        <w:rPr>
          <w:rFonts w:hint="eastAsia"/>
        </w:rPr>
        <w:t>手持端</w:t>
      </w:r>
      <w:r w:rsidR="000249AD">
        <w:t>与手机</w:t>
      </w:r>
      <w:r w:rsidR="000249AD">
        <w:rPr>
          <w:rFonts w:hint="eastAsia"/>
        </w:rPr>
        <w:t>界面</w:t>
      </w:r>
      <w:r w:rsidR="003252B6">
        <w:rPr>
          <w:rFonts w:hint="eastAsia"/>
        </w:rPr>
        <w:t>，</w:t>
      </w:r>
      <w:r w:rsidR="003252B6">
        <w:t>以及相应</w:t>
      </w:r>
      <w:r w:rsidR="003252B6">
        <w:rPr>
          <w:rFonts w:hint="eastAsia"/>
        </w:rPr>
        <w:t>的</w:t>
      </w:r>
      <w:r w:rsidR="003252B6">
        <w:t>App功能</w:t>
      </w:r>
      <w:r w:rsidR="009C1D18">
        <w:rPr>
          <w:rFonts w:hint="eastAsia"/>
        </w:rPr>
        <w:t>，</w:t>
      </w:r>
      <w:r w:rsidR="009C1D18">
        <w:t>通过</w:t>
      </w:r>
      <w:r w:rsidR="009C1D18">
        <w:rPr>
          <w:rFonts w:hint="eastAsia"/>
        </w:rPr>
        <w:t>RPC包</w:t>
      </w:r>
      <w:r w:rsidR="009C1D18">
        <w:t>与</w:t>
      </w:r>
      <w:r w:rsidR="009C1D18">
        <w:rPr>
          <w:rFonts w:hint="eastAsia"/>
        </w:rPr>
        <w:t>服务</w:t>
      </w:r>
      <w:r w:rsidR="009C1D18">
        <w:t>端进行</w:t>
      </w:r>
      <w:r w:rsidR="009C1D18">
        <w:rPr>
          <w:rFonts w:hint="eastAsia"/>
        </w:rPr>
        <w:t>数据</w:t>
      </w:r>
      <w:r w:rsidR="009C1D18">
        <w:t>传输。</w:t>
      </w:r>
    </w:p>
    <w:p w:rsidR="008E226D" w:rsidRDefault="008E226D" w:rsidP="008E226D">
      <w:pPr>
        <w:pStyle w:val="3"/>
      </w:pPr>
      <w:r>
        <w:rPr>
          <w:rFonts w:hint="eastAsia"/>
        </w:rPr>
        <w:t>RFID包</w:t>
      </w:r>
    </w:p>
    <w:p w:rsidR="008E226D" w:rsidRPr="008E226D" w:rsidRDefault="008E226D" w:rsidP="008E226D">
      <w:pPr>
        <w:ind w:left="360"/>
      </w:pPr>
      <w:r>
        <w:rPr>
          <w:rFonts w:hint="eastAsia"/>
        </w:rPr>
        <w:t>主要</w:t>
      </w:r>
      <w:r>
        <w:t>负责</w:t>
      </w:r>
      <w:r>
        <w:rPr>
          <w:rFonts w:hint="eastAsia"/>
        </w:rPr>
        <w:t>手持端</w:t>
      </w:r>
      <w:r>
        <w:t>与手机对</w:t>
      </w:r>
      <w:r>
        <w:rPr>
          <w:rFonts w:hint="eastAsia"/>
        </w:rPr>
        <w:t>RFID标签</w:t>
      </w:r>
      <w:r>
        <w:t>的</w:t>
      </w:r>
      <w:r>
        <w:rPr>
          <w:rFonts w:hint="eastAsia"/>
        </w:rPr>
        <w:t>读写</w:t>
      </w:r>
      <w:r>
        <w:t>功能</w:t>
      </w:r>
    </w:p>
    <w:p w:rsidR="007F63D1" w:rsidRDefault="00E1787E">
      <w:pPr>
        <w:pStyle w:val="1"/>
        <w:ind w:left="360" w:hanging="360"/>
      </w:pPr>
      <w:bookmarkStart w:id="13" w:name="_Toc498832890"/>
      <w:r>
        <w:rPr>
          <w:rFonts w:hint="eastAsia"/>
        </w:rPr>
        <w:t>部署视图</w:t>
      </w:r>
      <w:bookmarkEnd w:id="13"/>
    </w:p>
    <w:p w:rsidR="00C6234D" w:rsidRDefault="00496537" w:rsidP="00496537">
      <w:pPr>
        <w:jc w:val="center"/>
      </w:pPr>
      <w:r w:rsidRPr="00496537">
        <w:rPr>
          <w:noProof/>
        </w:rPr>
        <w:drawing>
          <wp:inline distT="0" distB="0" distL="0" distR="0">
            <wp:extent cx="3810000" cy="2813685"/>
            <wp:effectExtent l="0" t="0" r="0" b="5715"/>
            <wp:docPr id="7" name="图片 7" descr="E:\Projects\HeNanMobile\document\架构图\部署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HeNanMobile\document\架构图\部署视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D1" w:rsidRDefault="00A82D68">
      <w:r>
        <w:tab/>
      </w:r>
      <w:r>
        <w:rPr>
          <w:rFonts w:hint="eastAsia"/>
        </w:rPr>
        <w:t>由</w:t>
      </w:r>
      <w:r>
        <w:t>系统部署视图可知，</w:t>
      </w:r>
      <w:r>
        <w:rPr>
          <w:rFonts w:hint="eastAsia"/>
        </w:rPr>
        <w:t>SCM是</w:t>
      </w:r>
      <w:r>
        <w:t>外部系统</w:t>
      </w:r>
      <w:r w:rsidR="00DA31DE">
        <w:rPr>
          <w:rFonts w:hint="eastAsia"/>
        </w:rPr>
        <w:t>，服务器</w:t>
      </w:r>
      <w:r w:rsidR="00DA31DE">
        <w:t>从</w:t>
      </w:r>
      <w:r w:rsidR="00DA31DE">
        <w:rPr>
          <w:rFonts w:hint="eastAsia"/>
        </w:rPr>
        <w:t>SCM系统</w:t>
      </w:r>
      <w:r w:rsidR="00DA31DE">
        <w:t>中获取原始信息，将其保存到</w:t>
      </w:r>
      <w:r w:rsidR="00DA31DE">
        <w:rPr>
          <w:rFonts w:hint="eastAsia"/>
        </w:rPr>
        <w:t>数据库中</w:t>
      </w:r>
      <w:r w:rsidR="00DA31DE">
        <w:t>。</w:t>
      </w:r>
      <w:r w:rsidR="00496537">
        <w:t>客户端电脑，用于</w:t>
      </w:r>
      <w:r w:rsidR="00496537">
        <w:rPr>
          <w:rFonts w:hint="eastAsia"/>
        </w:rPr>
        <w:t>执行标签打印</w:t>
      </w:r>
      <w:r w:rsidR="00496537">
        <w:t>功能</w:t>
      </w:r>
      <w:r w:rsidR="00496537">
        <w:rPr>
          <w:rFonts w:hint="eastAsia"/>
        </w:rPr>
        <w:t>及</w:t>
      </w:r>
      <w:r w:rsidR="00496537">
        <w:t>查询数据。</w:t>
      </w:r>
      <w:r w:rsidR="00DA31DE">
        <w:rPr>
          <w:rFonts w:hint="eastAsia"/>
        </w:rPr>
        <w:t>手持</w:t>
      </w:r>
      <w:r w:rsidR="00DA31DE">
        <w:t>设备及手机负责</w:t>
      </w:r>
      <w:r w:rsidR="00DA31DE">
        <w:rPr>
          <w:rFonts w:hint="eastAsia"/>
        </w:rPr>
        <w:t>扫描RFID标签及</w:t>
      </w:r>
      <w:r w:rsidR="00DA31DE">
        <w:t>货位标签，并将信息返回至服务器</w:t>
      </w:r>
      <w:r w:rsidR="00B32C1E">
        <w:rPr>
          <w:rFonts w:hint="eastAsia"/>
        </w:rPr>
        <w:t>。</w:t>
      </w:r>
    </w:p>
    <w:p w:rsidR="003567EE" w:rsidRDefault="00E1787E" w:rsidP="007D05E1">
      <w:pPr>
        <w:pStyle w:val="1"/>
        <w:ind w:left="360" w:hanging="360"/>
      </w:pPr>
      <w:bookmarkStart w:id="14" w:name="_Toc498832894"/>
      <w:r>
        <w:rPr>
          <w:rFonts w:hint="eastAsia"/>
        </w:rPr>
        <w:lastRenderedPageBreak/>
        <w:t>数据视图</w:t>
      </w:r>
      <w:bookmarkEnd w:id="14"/>
    </w:p>
    <w:p w:rsidR="007D05E1" w:rsidRDefault="00941A54" w:rsidP="007D05E1">
      <w:r w:rsidRPr="00941A54">
        <w:rPr>
          <w:noProof/>
        </w:rPr>
        <w:drawing>
          <wp:inline distT="0" distB="0" distL="0" distR="0">
            <wp:extent cx="5943600" cy="3178887"/>
            <wp:effectExtent l="0" t="0" r="0" b="2540"/>
            <wp:docPr id="3" name="图片 3" descr="E:\mobiledb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biledb\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18" w:rsidRDefault="00FA3718" w:rsidP="00FA3718">
      <w:pPr>
        <w:pStyle w:val="2"/>
      </w:pPr>
      <w:r>
        <w:rPr>
          <w:rFonts w:hint="eastAsia"/>
        </w:rPr>
        <w:t>TRANSPORT</w:t>
      </w:r>
    </w:p>
    <w:p w:rsidR="00112C4F" w:rsidRPr="00112C4F" w:rsidRDefault="00112C4F" w:rsidP="00112C4F">
      <w:pPr>
        <w:rPr>
          <w:rFonts w:hint="eastAsia"/>
        </w:rPr>
      </w:pPr>
      <w:r>
        <w:t>记录申领单的运输状态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718" w:rsidTr="00FA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A3718" w:rsidTr="00FA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 w:rsidRPr="00FA3718">
              <w:t>CHARGE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VARCHAR(10)</w:t>
            </w:r>
          </w:p>
        </w:tc>
        <w:tc>
          <w:tcPr>
            <w:tcW w:w="3117" w:type="dxa"/>
          </w:tcPr>
          <w:p w:rsidR="003F1AD6" w:rsidRDefault="003F1AD6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FA3718" w:rsidTr="00FA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 w:rsidRPr="00FA3718">
              <w:t>TIME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TIMESTAMP(14)</w:t>
            </w:r>
          </w:p>
        </w:tc>
        <w:tc>
          <w:tcPr>
            <w:tcW w:w="3117" w:type="dxa"/>
          </w:tcPr>
          <w:p w:rsidR="00FA3718" w:rsidRDefault="003F1AD6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A3718" w:rsidTr="00FA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 w:rsidRPr="00FA3718">
              <w:t>POSITION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VARCHAR(45)</w:t>
            </w:r>
          </w:p>
        </w:tc>
        <w:tc>
          <w:tcPr>
            <w:tcW w:w="3117" w:type="dxa"/>
          </w:tcPr>
          <w:p w:rsidR="00FA3718" w:rsidRDefault="003F1AD6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</w:tr>
      <w:tr w:rsidR="00FA3718" w:rsidTr="00FA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 w:rsidRPr="00FA3718">
              <w:t>TYPE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INT</w:t>
            </w:r>
          </w:p>
        </w:tc>
        <w:tc>
          <w:tcPr>
            <w:tcW w:w="3117" w:type="dxa"/>
          </w:tcPr>
          <w:p w:rsidR="00FA3718" w:rsidRDefault="003F1AD6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地点类型(暂存点/施工点)</w:t>
            </w:r>
          </w:p>
        </w:tc>
      </w:tr>
      <w:tr w:rsidR="00FA3718" w:rsidTr="00FA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3718" w:rsidRDefault="00FA3718" w:rsidP="00FA3718">
            <w:pPr>
              <w:rPr>
                <w:rFonts w:hint="eastAsia"/>
              </w:rPr>
            </w:pPr>
            <w:r w:rsidRPr="00FA3718">
              <w:t>POS_APPLY_DOC_CODE</w:t>
            </w:r>
          </w:p>
        </w:tc>
        <w:tc>
          <w:tcPr>
            <w:tcW w:w="3117" w:type="dxa"/>
          </w:tcPr>
          <w:p w:rsidR="00FA3718" w:rsidRDefault="00FA3718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VARCHAR(30)</w:t>
            </w:r>
          </w:p>
        </w:tc>
        <w:tc>
          <w:tcPr>
            <w:tcW w:w="3117" w:type="dxa"/>
          </w:tcPr>
          <w:p w:rsidR="00FA3718" w:rsidRDefault="003F7AAB" w:rsidP="00FA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申领单号</w:t>
            </w:r>
          </w:p>
        </w:tc>
      </w:tr>
    </w:tbl>
    <w:p w:rsidR="00FA3718" w:rsidRDefault="00112C4F" w:rsidP="00112C4F">
      <w:pPr>
        <w:pStyle w:val="2"/>
      </w:pPr>
      <w:r>
        <w:rPr>
          <w:rFonts w:hint="eastAsia"/>
        </w:rPr>
        <w:t>LOG</w:t>
      </w:r>
    </w:p>
    <w:p w:rsidR="00112C4F" w:rsidRPr="00112C4F" w:rsidRDefault="003374AE" w:rsidP="00112C4F">
      <w:pPr>
        <w:rPr>
          <w:rFonts w:hint="eastAsia"/>
        </w:rPr>
      </w:pPr>
      <w:r>
        <w:rPr>
          <w:rFonts w:hint="eastAsia"/>
        </w:rPr>
        <w:t>记录</w:t>
      </w:r>
      <w:r w:rsidR="002A4144">
        <w:rPr>
          <w:rFonts w:hint="eastAsia"/>
        </w:rPr>
        <w:t>操作的日志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7A8" w:rsidTr="00C0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F57A8" w:rsidRDefault="001F57A8" w:rsidP="00C0400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F57A8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F57A8" w:rsidRDefault="001F57A8" w:rsidP="00C04003">
            <w:pPr>
              <w:rPr>
                <w:rFonts w:hint="eastAsia"/>
              </w:rPr>
            </w:pPr>
            <w:r w:rsidRPr="00FA3718">
              <w:t>TIME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TIMESTAMP(14)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1F57A8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F57A8" w:rsidRDefault="001F57A8" w:rsidP="00C04003">
            <w:pPr>
              <w:rPr>
                <w:rFonts w:hint="eastAsia"/>
              </w:rPr>
            </w:pPr>
            <w:r w:rsidRPr="001F57A8">
              <w:t>OPERATION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VARCHAR(45)</w:t>
            </w:r>
          </w:p>
        </w:tc>
        <w:tc>
          <w:tcPr>
            <w:tcW w:w="3117" w:type="dxa"/>
          </w:tcPr>
          <w:p w:rsidR="001F57A8" w:rsidRDefault="001F57A8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1F57A8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F57A8" w:rsidRDefault="001F57A8" w:rsidP="00C04003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3117" w:type="dxa"/>
          </w:tcPr>
          <w:p w:rsidR="001F57A8" w:rsidRDefault="001F57A8" w:rsidP="001F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VARCHAR(</w:t>
            </w:r>
            <w:r>
              <w:t>10</w:t>
            </w:r>
            <w:r w:rsidRPr="00FA3718">
              <w:t>0)</w:t>
            </w:r>
          </w:p>
        </w:tc>
        <w:tc>
          <w:tcPr>
            <w:tcW w:w="3117" w:type="dxa"/>
          </w:tcPr>
          <w:p w:rsidR="001F57A8" w:rsidRDefault="00930D5F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71029B" w:rsidRDefault="0071029B" w:rsidP="007D05E1"/>
    <w:p w:rsidR="00FA3718" w:rsidRDefault="00DE0393" w:rsidP="00DE0393">
      <w:pPr>
        <w:pStyle w:val="2"/>
      </w:pPr>
      <w:r w:rsidRPr="00DE0393">
        <w:t>ALLOCATION</w:t>
      </w:r>
    </w:p>
    <w:p w:rsidR="00DE0393" w:rsidRDefault="00DE0393" w:rsidP="00DE0393">
      <w:r>
        <w:t>记录货位信息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0E67" w:rsidTr="00C0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0E67" w:rsidRDefault="00600E67" w:rsidP="00C0400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117" w:type="dxa"/>
          </w:tcPr>
          <w:p w:rsidR="00600E67" w:rsidRDefault="00600E67" w:rsidP="00C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600E67" w:rsidRDefault="00600E67" w:rsidP="00C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00E67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0E67" w:rsidRDefault="00190CB3" w:rsidP="00C04003">
            <w:pPr>
              <w:rPr>
                <w:rFonts w:hint="eastAsia"/>
              </w:rPr>
            </w:pPr>
            <w:r w:rsidRPr="00190CB3">
              <w:t>AREA</w:t>
            </w:r>
          </w:p>
        </w:tc>
        <w:tc>
          <w:tcPr>
            <w:tcW w:w="3117" w:type="dxa"/>
          </w:tcPr>
          <w:p w:rsidR="00600E67" w:rsidRDefault="00600E67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A3718">
              <w:t>TIMESTAMP(14)</w:t>
            </w:r>
          </w:p>
        </w:tc>
        <w:tc>
          <w:tcPr>
            <w:tcW w:w="3117" w:type="dxa"/>
          </w:tcPr>
          <w:p w:rsidR="00600E67" w:rsidRDefault="00190CB3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 w:rsidR="00247D3B">
              <w:rPr>
                <w:rFonts w:hint="eastAsia"/>
              </w:rPr>
              <w:t>，如A、B</w:t>
            </w:r>
          </w:p>
        </w:tc>
      </w:tr>
      <w:tr w:rsidR="00600E67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00E67" w:rsidRDefault="00190CB3" w:rsidP="00C04003">
            <w:pPr>
              <w:rPr>
                <w:rFonts w:hint="eastAsia"/>
              </w:rPr>
            </w:pPr>
            <w:r w:rsidRPr="00190CB3">
              <w:t>LOCATION</w:t>
            </w:r>
          </w:p>
        </w:tc>
        <w:tc>
          <w:tcPr>
            <w:tcW w:w="3117" w:type="dxa"/>
          </w:tcPr>
          <w:p w:rsidR="00600E67" w:rsidRDefault="00190CB3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117" w:type="dxa"/>
          </w:tcPr>
          <w:p w:rsidR="00600E67" w:rsidRDefault="00190CB3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区域内标号，即货位信息</w:t>
            </w:r>
            <w:r w:rsidR="004221CB">
              <w:rPr>
                <w:rFonts w:hint="eastAsia"/>
              </w:rPr>
              <w:t>1、2</w:t>
            </w:r>
          </w:p>
        </w:tc>
      </w:tr>
      <w:tr w:rsidR="00190CB3" w:rsidTr="00C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0CB3" w:rsidRPr="00190CB3" w:rsidRDefault="00190CB3" w:rsidP="00C04003">
            <w:r>
              <w:t>ID</w:t>
            </w:r>
          </w:p>
        </w:tc>
        <w:tc>
          <w:tcPr>
            <w:tcW w:w="3117" w:type="dxa"/>
          </w:tcPr>
          <w:p w:rsidR="00190CB3" w:rsidRPr="00FA3718" w:rsidRDefault="00190CB3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190CB3" w:rsidRDefault="00190CB3" w:rsidP="00C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</w:tbl>
    <w:p w:rsidR="00600E67" w:rsidRDefault="00341A37" w:rsidP="00341A37">
      <w:pPr>
        <w:pStyle w:val="2"/>
      </w:pPr>
      <w:r w:rsidRPr="00341A37">
        <w:t>CHECK</w:t>
      </w:r>
    </w:p>
    <w:p w:rsidR="00BC2CB9" w:rsidRDefault="00BC2CB9" w:rsidP="00BC2CB9">
      <w:r>
        <w:t>记录盘点结果</w:t>
      </w:r>
    </w:p>
    <w:p w:rsidR="00C37C63" w:rsidRPr="00BC2CB9" w:rsidRDefault="00C37C63" w:rsidP="00BC2CB9"/>
    <w:sectPr w:rsidR="00C37C63" w:rsidRPr="00BC2CB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D8" w:rsidRDefault="005429D8">
      <w:pPr>
        <w:spacing w:line="240" w:lineRule="auto"/>
      </w:pPr>
      <w:r>
        <w:separator/>
      </w:r>
    </w:p>
  </w:endnote>
  <w:endnote w:type="continuationSeparator" w:id="0">
    <w:p w:rsidR="005429D8" w:rsidRDefault="00542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63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&lt;</w:t>
          </w:r>
          <w:r w:rsidR="003567EE">
            <w:rPr>
              <w:rFonts w:ascii="Times New Roman" w:hint="eastAsia"/>
            </w:rPr>
            <w:t>公司名称</w:t>
          </w:r>
          <w:r w:rsidR="003567E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63D1" w:rsidRDefault="00E1787E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64A6E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64A6E" w:rsidRPr="00364A6E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7F63D1" w:rsidRDefault="007F63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D8" w:rsidRDefault="005429D8">
      <w:pPr>
        <w:spacing w:line="240" w:lineRule="auto"/>
      </w:pPr>
      <w:r>
        <w:separator/>
      </w:r>
    </w:p>
  </w:footnote>
  <w:footnote w:type="continuationSeparator" w:id="0">
    <w:p w:rsidR="005429D8" w:rsidRDefault="00542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3D1" w:rsidRDefault="007F63D1">
    <w:pPr>
      <w:rPr>
        <w:sz w:val="24"/>
      </w:rPr>
    </w:pPr>
  </w:p>
  <w:p w:rsidR="007F63D1" w:rsidRDefault="007F63D1">
    <w:pPr>
      <w:pBdr>
        <w:top w:val="single" w:sz="6" w:space="1" w:color="auto"/>
      </w:pBdr>
      <w:rPr>
        <w:sz w:val="24"/>
      </w:rPr>
    </w:pPr>
  </w:p>
  <w:p w:rsidR="007F63D1" w:rsidRDefault="00E1787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F5256">
      <w:rPr>
        <w:rFonts w:ascii="Arial" w:hAnsi="Arial" w:hint="eastAsia"/>
        <w:b/>
        <w:sz w:val="36"/>
      </w:rPr>
      <w:t>上海</w:t>
    </w:r>
    <w:r w:rsidR="009F5256">
      <w:rPr>
        <w:rFonts w:ascii="Arial" w:hAnsi="Arial"/>
        <w:b/>
        <w:sz w:val="36"/>
      </w:rPr>
      <w:t>交通大学</w:t>
    </w:r>
    <w:r>
      <w:rPr>
        <w:rFonts w:ascii="Arial" w:hAnsi="Arial"/>
        <w:b/>
        <w:sz w:val="36"/>
      </w:rPr>
      <w:fldChar w:fldCharType="end"/>
    </w:r>
  </w:p>
  <w:p w:rsidR="007F63D1" w:rsidRDefault="007F63D1">
    <w:pPr>
      <w:pBdr>
        <w:bottom w:val="single" w:sz="6" w:space="1" w:color="auto"/>
      </w:pBdr>
      <w:jc w:val="right"/>
      <w:rPr>
        <w:sz w:val="24"/>
      </w:rPr>
    </w:pPr>
  </w:p>
  <w:p w:rsidR="007F63D1" w:rsidRDefault="007F63D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63D1">
      <w:tc>
        <w:tcPr>
          <w:tcW w:w="6379" w:type="dxa"/>
        </w:tcPr>
        <w:p w:rsidR="007F63D1" w:rsidRDefault="00E1787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&lt;</w:t>
          </w:r>
          <w:r w:rsidR="003567EE">
            <w:rPr>
              <w:rFonts w:ascii="Times New Roman" w:hint="eastAsia"/>
            </w:rPr>
            <w:t>项目名称</w:t>
          </w:r>
          <w:r w:rsidR="003567E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F63D1" w:rsidRDefault="00E1787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7F63D1">
      <w:tc>
        <w:tcPr>
          <w:tcW w:w="6379" w:type="dxa"/>
        </w:tcPr>
        <w:p w:rsidR="007F63D1" w:rsidRDefault="00E1787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567EE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F63D1" w:rsidRDefault="00E1787E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7F63D1">
      <w:tc>
        <w:tcPr>
          <w:tcW w:w="9558" w:type="dxa"/>
          <w:gridSpan w:val="2"/>
        </w:tcPr>
        <w:p w:rsidR="007F63D1" w:rsidRDefault="00E1787E">
          <w:r>
            <w:rPr>
              <w:rFonts w:ascii="Times New Roman"/>
              <w:noProof/>
            </w:rPr>
            <w:t>&lt;document identifier&gt;</w:t>
          </w:r>
        </w:p>
      </w:tc>
    </w:tr>
  </w:tbl>
  <w:p w:rsidR="007F63D1" w:rsidRDefault="007F63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8B6592"/>
    <w:multiLevelType w:val="multilevel"/>
    <w:tmpl w:val="108B6592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E0E68"/>
    <w:multiLevelType w:val="multilevel"/>
    <w:tmpl w:val="D834FF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EE"/>
    <w:rsid w:val="000249AD"/>
    <w:rsid w:val="000D0747"/>
    <w:rsid w:val="00112C4F"/>
    <w:rsid w:val="001630DB"/>
    <w:rsid w:val="00190CB3"/>
    <w:rsid w:val="001F57A8"/>
    <w:rsid w:val="002251F2"/>
    <w:rsid w:val="00247D3B"/>
    <w:rsid w:val="002605FA"/>
    <w:rsid w:val="002A4144"/>
    <w:rsid w:val="002C7A18"/>
    <w:rsid w:val="003252B6"/>
    <w:rsid w:val="003374AE"/>
    <w:rsid w:val="00341A37"/>
    <w:rsid w:val="003567EE"/>
    <w:rsid w:val="00361647"/>
    <w:rsid w:val="00364A6E"/>
    <w:rsid w:val="003B2903"/>
    <w:rsid w:val="003F1AD6"/>
    <w:rsid w:val="003F4E69"/>
    <w:rsid w:val="003F7AAB"/>
    <w:rsid w:val="004221CB"/>
    <w:rsid w:val="00496537"/>
    <w:rsid w:val="004C52C5"/>
    <w:rsid w:val="005131C6"/>
    <w:rsid w:val="005429D8"/>
    <w:rsid w:val="0056186B"/>
    <w:rsid w:val="00572CFC"/>
    <w:rsid w:val="005A514C"/>
    <w:rsid w:val="00600E67"/>
    <w:rsid w:val="00616021"/>
    <w:rsid w:val="0064220A"/>
    <w:rsid w:val="00690B37"/>
    <w:rsid w:val="00695410"/>
    <w:rsid w:val="0071029B"/>
    <w:rsid w:val="007D05E1"/>
    <w:rsid w:val="007D260C"/>
    <w:rsid w:val="007F63D1"/>
    <w:rsid w:val="008251A8"/>
    <w:rsid w:val="0088069E"/>
    <w:rsid w:val="008B7195"/>
    <w:rsid w:val="008C7F41"/>
    <w:rsid w:val="008E226D"/>
    <w:rsid w:val="00930D5F"/>
    <w:rsid w:val="00941A54"/>
    <w:rsid w:val="009C1D18"/>
    <w:rsid w:val="009F5256"/>
    <w:rsid w:val="00A82D68"/>
    <w:rsid w:val="00AC6801"/>
    <w:rsid w:val="00AF6385"/>
    <w:rsid w:val="00B119FD"/>
    <w:rsid w:val="00B32C1E"/>
    <w:rsid w:val="00BA3695"/>
    <w:rsid w:val="00BA4775"/>
    <w:rsid w:val="00BC2CB9"/>
    <w:rsid w:val="00C37C63"/>
    <w:rsid w:val="00C6234D"/>
    <w:rsid w:val="00C63640"/>
    <w:rsid w:val="00C67EE7"/>
    <w:rsid w:val="00CB4F61"/>
    <w:rsid w:val="00CC100D"/>
    <w:rsid w:val="00CC224A"/>
    <w:rsid w:val="00D0366A"/>
    <w:rsid w:val="00D37F1A"/>
    <w:rsid w:val="00D538A1"/>
    <w:rsid w:val="00DA31DE"/>
    <w:rsid w:val="00DE0393"/>
    <w:rsid w:val="00E1787E"/>
    <w:rsid w:val="00E7320C"/>
    <w:rsid w:val="00ED3BD1"/>
    <w:rsid w:val="00F02F5B"/>
    <w:rsid w:val="00F113B2"/>
    <w:rsid w:val="00F14534"/>
    <w:rsid w:val="00F840CB"/>
    <w:rsid w:val="00FA2E0E"/>
    <w:rsid w:val="00FA36FB"/>
    <w:rsid w:val="00FA3718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73868-AA34-4830-A178-E165B58A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1">
    <w:name w:val="列出段落1"/>
    <w:basedOn w:val="a"/>
    <w:uiPriority w:val="34"/>
    <w:qFormat/>
    <w:rsid w:val="0088069E"/>
    <w:pPr>
      <w:spacing w:after="120" w:line="240" w:lineRule="auto"/>
      <w:ind w:firstLineChars="200" w:firstLine="420"/>
    </w:pPr>
    <w:rPr>
      <w:rFonts w:ascii="Arial" w:hAnsi="Arial" w:cs="Arial"/>
      <w:sz w:val="21"/>
      <w:szCs w:val="21"/>
    </w:rPr>
  </w:style>
  <w:style w:type="table" w:styleId="af1">
    <w:name w:val="Table Grid"/>
    <w:basedOn w:val="a1"/>
    <w:uiPriority w:val="39"/>
    <w:rsid w:val="00FA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A37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322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Sky123.Org</dc:creator>
  <cp:keywords/>
  <cp:lastModifiedBy>赵泽屹</cp:lastModifiedBy>
  <cp:revision>81</cp:revision>
  <dcterms:created xsi:type="dcterms:W3CDTF">2015-12-04T02:24:00Z</dcterms:created>
  <dcterms:modified xsi:type="dcterms:W3CDTF">2015-12-04T11:10:00Z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