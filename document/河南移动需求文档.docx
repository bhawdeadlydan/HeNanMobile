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440" w:rsidRDefault="00ED31F9">
      <w:pPr>
        <w:pStyle w:val="a4"/>
        <w:rPr>
          <w:rFonts w:ascii="Arial" w:hAnsi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52A95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</w:p>
    <w:p w:rsidR="00506FCC" w:rsidRPr="007858F1" w:rsidRDefault="00E67440" w:rsidP="00506FCC">
      <w:pPr>
        <w:pStyle w:val="1"/>
        <w:numPr>
          <w:ilvl w:val="0"/>
          <w:numId w:val="1"/>
        </w:numPr>
        <w:ind w:left="720" w:hanging="720"/>
      </w:pPr>
      <w:bookmarkStart w:id="0" w:name="_Toc498836223"/>
      <w:r>
        <w:rPr>
          <w:rFonts w:hint="eastAsia"/>
        </w:rPr>
        <w:t>简介</w:t>
      </w:r>
      <w:bookmarkEnd w:id="0"/>
    </w:p>
    <w:p w:rsidR="00E67440" w:rsidRDefault="00E67440" w:rsidP="00506FCC">
      <w:pPr>
        <w:pStyle w:val="2"/>
        <w:numPr>
          <w:ilvl w:val="1"/>
          <w:numId w:val="1"/>
        </w:numPr>
      </w:pPr>
      <w:bookmarkStart w:id="1" w:name="_Toc498836224"/>
      <w:r>
        <w:rPr>
          <w:rFonts w:hint="eastAsia"/>
        </w:rPr>
        <w:t>目的</w:t>
      </w:r>
      <w:bookmarkEnd w:id="1"/>
    </w:p>
    <w:p w:rsidR="00506FCC" w:rsidRPr="00506FCC" w:rsidRDefault="00506FCC" w:rsidP="006A4DB0">
      <w:pPr>
        <w:ind w:firstLineChars="200" w:firstLine="400"/>
        <w:rPr>
          <w:rFonts w:eastAsia="PMingLiU"/>
        </w:rPr>
      </w:pPr>
      <w:r>
        <w:rPr>
          <w:rFonts w:hint="eastAsia"/>
        </w:rPr>
        <w:t>河南</w:t>
      </w:r>
      <w:r>
        <w:t>移动</w:t>
      </w:r>
      <w:r w:rsidR="00E36CC9">
        <w:rPr>
          <w:rFonts w:hint="eastAsia"/>
        </w:rPr>
        <w:t>RFID</w:t>
      </w:r>
      <w:r>
        <w:t>系统的</w:t>
      </w:r>
      <w:r>
        <w:rPr>
          <w:rFonts w:hint="eastAsia"/>
        </w:rPr>
        <w:t>详细</w:t>
      </w:r>
      <w:r>
        <w:t>需求</w:t>
      </w:r>
      <w:r>
        <w:rPr>
          <w:rFonts w:hint="eastAsia"/>
        </w:rPr>
        <w:t>，</w:t>
      </w:r>
      <w:r w:rsidR="005669B9">
        <w:rPr>
          <w:rStyle w:val="a8"/>
          <w:sz w:val="21"/>
          <w:szCs w:val="21"/>
          <w:lang w:val="zh-TW" w:eastAsia="zh-TW"/>
        </w:rPr>
        <w:t>意在阐述</w:t>
      </w:r>
      <w:r w:rsidR="000D32F6">
        <w:rPr>
          <w:rFonts w:hint="eastAsia"/>
        </w:rPr>
        <w:t>河南</w:t>
      </w:r>
      <w:r w:rsidR="000D32F6">
        <w:t>移动</w:t>
      </w:r>
      <w:r w:rsidR="008155F0">
        <w:rPr>
          <w:rStyle w:val="a8"/>
          <w:rFonts w:hint="eastAsia"/>
          <w:sz w:val="21"/>
          <w:szCs w:val="21"/>
          <w:lang w:val="zh-TW"/>
        </w:rPr>
        <w:t>RFID</w:t>
      </w:r>
      <w:r>
        <w:rPr>
          <w:rStyle w:val="a8"/>
          <w:sz w:val="21"/>
          <w:szCs w:val="21"/>
          <w:lang w:val="zh-TW" w:eastAsia="zh-TW"/>
        </w:rPr>
        <w:t>系统的各项特性，如可用性、可靠性、性能特性、设计约束、接口和使用的标准等</w:t>
      </w:r>
      <w:r>
        <w:rPr>
          <w:rStyle w:val="a8"/>
          <w:rFonts w:hint="eastAsia"/>
          <w:sz w:val="21"/>
          <w:szCs w:val="21"/>
          <w:lang w:val="zh-TW"/>
        </w:rPr>
        <w:t>。</w:t>
      </w:r>
      <w:r w:rsidR="00D71735">
        <w:rPr>
          <w:rStyle w:val="a8"/>
          <w:rFonts w:hint="eastAsia"/>
          <w:sz w:val="21"/>
          <w:szCs w:val="21"/>
          <w:lang w:val="zh-TW"/>
        </w:rPr>
        <w:t>对</w:t>
      </w:r>
      <w:r w:rsidR="00D71735">
        <w:rPr>
          <w:rStyle w:val="a8"/>
          <w:sz w:val="21"/>
          <w:szCs w:val="21"/>
          <w:lang w:val="zh-TW" w:eastAsia="zh-TW"/>
        </w:rPr>
        <w:t>功能需求的描述采用了UML的用例模型方式，不仅描述了每一用例的基本事件流和备选事件</w:t>
      </w:r>
      <w:r w:rsidR="007A4E85">
        <w:rPr>
          <w:rStyle w:val="a8"/>
          <w:sz w:val="21"/>
          <w:szCs w:val="21"/>
          <w:lang w:val="zh-TW" w:eastAsia="zh-TW"/>
        </w:rPr>
        <w:t>流，而且还给出了非常直观的用例图，使用户能够更加清晰地了解本</w:t>
      </w:r>
      <w:r w:rsidR="007A4E85">
        <w:rPr>
          <w:rFonts w:hint="eastAsia"/>
        </w:rPr>
        <w:t>河南</w:t>
      </w:r>
      <w:r w:rsidR="007A4E85">
        <w:t>移动</w:t>
      </w:r>
      <w:r w:rsidR="007A4E85">
        <w:rPr>
          <w:rFonts w:hint="eastAsia"/>
        </w:rPr>
        <w:t>RFID</w:t>
      </w:r>
      <w:r w:rsidR="00D71735">
        <w:rPr>
          <w:rStyle w:val="a8"/>
          <w:sz w:val="21"/>
          <w:szCs w:val="21"/>
          <w:lang w:val="zh-TW" w:eastAsia="zh-TW"/>
        </w:rPr>
        <w:t>系统的设计过程和产品特性，以便更好的使用。</w:t>
      </w:r>
    </w:p>
    <w:p w:rsidR="00506FCC" w:rsidRPr="00506FCC" w:rsidRDefault="00506FCC" w:rsidP="00506FCC">
      <w:pPr>
        <w:ind w:left="720"/>
      </w:pPr>
    </w:p>
    <w:p w:rsidR="00E67440" w:rsidRDefault="00E67440">
      <w:pPr>
        <w:pStyle w:val="2"/>
      </w:pPr>
      <w:bookmarkStart w:id="2" w:name="_Toc498836225"/>
      <w:r>
        <w:rPr>
          <w:rFonts w:hint="eastAsia"/>
        </w:rPr>
        <w:t>范围</w:t>
      </w:r>
      <w:bookmarkEnd w:id="2"/>
    </w:p>
    <w:p w:rsidR="006A4DB0" w:rsidRPr="006A4DB0" w:rsidRDefault="006A4DB0" w:rsidP="006A4DB0">
      <w:pPr>
        <w:ind w:firstLineChars="200" w:firstLine="400"/>
      </w:pPr>
      <w:r w:rsidRPr="006A4DB0">
        <w:rPr>
          <w:rFonts w:hint="eastAsia"/>
        </w:rPr>
        <w:t>此SRS文档是整个设计过程的一个蓝图，适用于</w:t>
      </w:r>
      <w:r w:rsidR="000D32F6">
        <w:rPr>
          <w:rFonts w:hint="eastAsia"/>
        </w:rPr>
        <w:t>河南</w:t>
      </w:r>
      <w:r w:rsidR="000D32F6">
        <w:t>移动</w:t>
      </w:r>
      <w:r w:rsidR="00FB39B2">
        <w:rPr>
          <w:rFonts w:hint="eastAsia"/>
        </w:rPr>
        <w:t>RFID</w:t>
      </w:r>
      <w:r w:rsidR="00D219D2">
        <w:t>系统</w:t>
      </w:r>
      <w:r w:rsidRPr="006A4DB0">
        <w:rPr>
          <w:rFonts w:hint="eastAsia"/>
        </w:rPr>
        <w:t>，将会对今后一段时间内的设计开发起着引导作用，此后的文档都需要根据此文档进行扩充和细化。</w:t>
      </w:r>
    </w:p>
    <w:p w:rsidR="00E67440" w:rsidRDefault="00E67440">
      <w:pPr>
        <w:pStyle w:val="2"/>
      </w:pPr>
      <w:bookmarkStart w:id="3" w:name="_Toc498836226"/>
      <w:r>
        <w:rPr>
          <w:rFonts w:hint="eastAsia"/>
        </w:rPr>
        <w:t>定义、首字母缩写词和缩略语</w:t>
      </w:r>
      <w:bookmarkEnd w:id="3"/>
    </w:p>
    <w:p w:rsidR="007B45F6" w:rsidRPr="007B45F6" w:rsidRDefault="007B45F6" w:rsidP="007B45F6">
      <w:r>
        <w:rPr>
          <w:rFonts w:hint="eastAsia"/>
        </w:rPr>
        <w:t xml:space="preserve">    无</w:t>
      </w:r>
    </w:p>
    <w:p w:rsidR="00E67440" w:rsidRDefault="00E67440">
      <w:pPr>
        <w:pStyle w:val="2"/>
      </w:pPr>
      <w:bookmarkStart w:id="4" w:name="_Toc498836227"/>
      <w:r>
        <w:rPr>
          <w:rFonts w:hint="eastAsia"/>
        </w:rPr>
        <w:t>参考资料</w:t>
      </w:r>
      <w:bookmarkEnd w:id="4"/>
    </w:p>
    <w:p w:rsidR="007B45F6" w:rsidRDefault="001E3F16" w:rsidP="007B45F6">
      <w:pPr>
        <w:ind w:firstLine="408"/>
      </w:pPr>
      <w:r>
        <w:t>[1]</w:t>
      </w:r>
      <w:r>
        <w:rPr>
          <w:rFonts w:hint="eastAsia"/>
        </w:rPr>
        <w:t>：</w:t>
      </w:r>
      <w:r w:rsidR="007B45F6">
        <w:t>WMS</w:t>
      </w:r>
      <w:r w:rsidR="007B45F6">
        <w:rPr>
          <w:rFonts w:hint="eastAsia"/>
        </w:rPr>
        <w:t>接口</w:t>
      </w:r>
      <w:r w:rsidR="00332F1F">
        <w:rPr>
          <w:rFonts w:hint="eastAsia"/>
        </w:rPr>
        <w:t>文档</w:t>
      </w:r>
    </w:p>
    <w:p w:rsidR="007B45F6" w:rsidRPr="007B45F6" w:rsidRDefault="001E3F16" w:rsidP="007B45F6">
      <w:pPr>
        <w:ind w:firstLine="408"/>
      </w:pPr>
      <w:r>
        <w:t>[2]</w:t>
      </w:r>
      <w:r>
        <w:rPr>
          <w:rFonts w:hint="eastAsia"/>
        </w:rPr>
        <w:t>：</w:t>
      </w:r>
      <w:r w:rsidR="00332F1F">
        <w:rPr>
          <w:rFonts w:hint="eastAsia"/>
        </w:rPr>
        <w:t>RFID应用</w:t>
      </w:r>
      <w:r w:rsidR="00332F1F">
        <w:t>测试方案</w:t>
      </w:r>
    </w:p>
    <w:p w:rsidR="00E67440" w:rsidRDefault="00E67440">
      <w:pPr>
        <w:pStyle w:val="2"/>
      </w:pPr>
      <w:bookmarkStart w:id="5" w:name="_Toc498836228"/>
      <w:r>
        <w:rPr>
          <w:rFonts w:hint="eastAsia"/>
        </w:rPr>
        <w:t>概述</w:t>
      </w:r>
      <w:bookmarkEnd w:id="5"/>
    </w:p>
    <w:p w:rsid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此SRS文档采取总分的方式逐一对以下三个方面进行阐述：</w:t>
      </w:r>
    </w:p>
    <w:p w:rsid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简介</w:t>
      </w:r>
    </w:p>
    <w:p w:rsid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整体说明：简要阐述</w:t>
      </w:r>
      <w:r w:rsidR="000D32F6">
        <w:rPr>
          <w:rFonts w:hint="eastAsia"/>
        </w:rPr>
        <w:t>河南</w:t>
      </w:r>
      <w:r w:rsidR="000D32F6">
        <w:t>移动</w:t>
      </w:r>
      <w:r w:rsidR="00E36CC9">
        <w:rPr>
          <w:rFonts w:hint="eastAsia"/>
        </w:rPr>
        <w:t>RIFD</w:t>
      </w:r>
      <w:r>
        <w:t>系统</w:t>
      </w:r>
      <w:r>
        <w:rPr>
          <w:rFonts w:hint="eastAsia"/>
          <w:lang w:eastAsia="zh-TW"/>
        </w:rPr>
        <w:t>的产品效果、产品功能、用户特征、约束条件和假设依赖关系</w:t>
      </w:r>
    </w:p>
    <w:p w:rsidR="009951C0" w:rsidRPr="009951C0" w:rsidRDefault="009951C0" w:rsidP="009951C0">
      <w:pPr>
        <w:rPr>
          <w:lang w:eastAsia="zh-TW"/>
        </w:rPr>
      </w:pPr>
      <w:r>
        <w:rPr>
          <w:rFonts w:hint="eastAsia"/>
          <w:lang w:eastAsia="zh-TW"/>
        </w:rPr>
        <w:t>◆</w:t>
      </w:r>
      <w:r>
        <w:rPr>
          <w:rFonts w:hint="eastAsia"/>
          <w:lang w:eastAsia="zh-TW"/>
        </w:rPr>
        <w:tab/>
        <w:t>具体需求：使用UML的用例模型方式，对不同用户的每一用例的基本事件流和备选事件流进行了描述，详细阐述本系统的功能、可用性、可靠性、性能、可支持性、涉及约束、软/硬件接口和使用标准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6" w:name="_Toc498836229"/>
      <w:r>
        <w:rPr>
          <w:rFonts w:hint="eastAsia"/>
        </w:rPr>
        <w:t>整体说明</w:t>
      </w:r>
      <w:bookmarkEnd w:id="6"/>
    </w:p>
    <w:p w:rsidR="007A72E5" w:rsidRDefault="007A72E5" w:rsidP="007A72E5">
      <w:pPr>
        <w:pStyle w:val="2"/>
      </w:pPr>
      <w:r>
        <w:rPr>
          <w:rFonts w:hint="eastAsia"/>
        </w:rPr>
        <w:t>产品</w:t>
      </w:r>
      <w:r>
        <w:t>总体效果</w:t>
      </w:r>
    </w:p>
    <w:p w:rsidR="007A72E5" w:rsidRDefault="00672A9A" w:rsidP="008E08CB">
      <w:pPr>
        <w:ind w:firstLineChars="200" w:firstLine="400"/>
      </w:pPr>
      <w:r>
        <w:rPr>
          <w:rFonts w:hint="eastAsia"/>
        </w:rPr>
        <w:t>对河南移动的物料</w:t>
      </w:r>
      <w:r w:rsidR="008E08CB">
        <w:t>管理应用</w:t>
      </w:r>
      <w:r w:rsidR="008E08CB" w:rsidRPr="008E08CB">
        <w:rPr>
          <w:rFonts w:hint="eastAsia"/>
        </w:rPr>
        <w:t>RFID技术，将RFID技术应用于货物的入库、盘点、出库、</w:t>
      </w:r>
      <w:r w:rsidR="001C2618">
        <w:rPr>
          <w:rFonts w:hint="eastAsia"/>
        </w:rPr>
        <w:t>移位</w:t>
      </w:r>
      <w:r w:rsidR="001C2618">
        <w:t>、</w:t>
      </w:r>
      <w:r w:rsidR="008E08CB" w:rsidRPr="008E08CB">
        <w:rPr>
          <w:rFonts w:hint="eastAsia"/>
        </w:rPr>
        <w:t>运输、交接等整个过程。</w:t>
      </w:r>
    </w:p>
    <w:p w:rsidR="0071185E" w:rsidRDefault="0071185E" w:rsidP="0071185E">
      <w:pPr>
        <w:pStyle w:val="2"/>
      </w:pPr>
      <w:r>
        <w:rPr>
          <w:rFonts w:hint="eastAsia"/>
        </w:rPr>
        <w:t>产品功能</w:t>
      </w:r>
    </w:p>
    <w:p w:rsidR="0071185E" w:rsidRDefault="0071185E" w:rsidP="0071185E">
      <w:pPr>
        <w:pStyle w:val="af1"/>
        <w:numPr>
          <w:ilvl w:val="0"/>
          <w:numId w:val="13"/>
        </w:numPr>
        <w:ind w:firstLineChars="0"/>
      </w:pPr>
      <w:r>
        <w:t>收货并</w:t>
      </w:r>
      <w:r w:rsidR="008C5F2C">
        <w:rPr>
          <w:rFonts w:hint="eastAsia"/>
        </w:rPr>
        <w:t>根据</w:t>
      </w:r>
      <w:r w:rsidR="008C5F2C">
        <w:t>收货信息</w:t>
      </w:r>
      <w:r>
        <w:rPr>
          <w:rFonts w:hint="eastAsia"/>
        </w:rPr>
        <w:t>打印RFI</w:t>
      </w:r>
      <w:r>
        <w:t>D</w:t>
      </w:r>
      <w:r>
        <w:rPr>
          <w:rFonts w:hint="eastAsia"/>
        </w:rPr>
        <w:t>标签</w:t>
      </w:r>
    </w:p>
    <w:p w:rsidR="00EA6649" w:rsidRDefault="000657E3" w:rsidP="00EA6649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推荐</w:t>
      </w:r>
      <w:r w:rsidR="00F14F85">
        <w:rPr>
          <w:rFonts w:hint="eastAsia"/>
        </w:rPr>
        <w:t>货位</w:t>
      </w:r>
      <w:r w:rsidR="00EA6649">
        <w:t>区域及入库</w:t>
      </w:r>
    </w:p>
    <w:p w:rsidR="00740C59" w:rsidRDefault="00740C59" w:rsidP="00740C59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货物移位</w:t>
      </w:r>
    </w:p>
    <w:p w:rsidR="001431B1" w:rsidRDefault="001431B1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</w:t>
      </w:r>
      <w:r>
        <w:t>及货位</w:t>
      </w:r>
      <w:r>
        <w:rPr>
          <w:rFonts w:hint="eastAsia"/>
        </w:rPr>
        <w:t>盘点</w:t>
      </w:r>
    </w:p>
    <w:p w:rsidR="001431B1" w:rsidRDefault="001431B1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根据</w:t>
      </w:r>
      <w:r>
        <w:t>申领单对货物</w:t>
      </w:r>
      <w:r>
        <w:rPr>
          <w:rFonts w:hint="eastAsia"/>
        </w:rPr>
        <w:t>出库</w:t>
      </w:r>
    </w:p>
    <w:p w:rsidR="00971C97" w:rsidRDefault="00971C97" w:rsidP="001431B1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申领</w:t>
      </w:r>
      <w:r>
        <w:t>人申领货物</w:t>
      </w:r>
    </w:p>
    <w:p w:rsidR="00147CD5" w:rsidRDefault="00147CD5" w:rsidP="00147CD5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bookmarkStart w:id="7" w:name="_Toc498836230"/>
      <w:r>
        <w:rPr>
          <w:rFonts w:hint="eastAsia"/>
        </w:rPr>
        <w:t>货物暂存点跟踪</w:t>
      </w:r>
    </w:p>
    <w:p w:rsidR="00147CD5" w:rsidRDefault="00147CD5" w:rsidP="00147CD5">
      <w:pPr>
        <w:pStyle w:val="af1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货物施工点</w:t>
      </w:r>
      <w:r>
        <w:t>跟踪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lastRenderedPageBreak/>
        <w:t>具体需求</w:t>
      </w:r>
      <w:bookmarkEnd w:id="7"/>
    </w:p>
    <w:p w:rsidR="00E67440" w:rsidRDefault="00E67440">
      <w:pPr>
        <w:pStyle w:val="2"/>
      </w:pPr>
      <w:bookmarkStart w:id="8" w:name="_Toc498836231"/>
      <w:r>
        <w:rPr>
          <w:rFonts w:hint="eastAsia"/>
        </w:rPr>
        <w:t>功能</w:t>
      </w:r>
      <w:bookmarkEnd w:id="8"/>
    </w:p>
    <w:p w:rsidR="000657E3" w:rsidRPr="000657E3" w:rsidRDefault="009F3D83" w:rsidP="000657E3">
      <w:r w:rsidRPr="009F3D83">
        <w:rPr>
          <w:noProof/>
        </w:rPr>
        <w:drawing>
          <wp:inline distT="0" distB="0" distL="0" distR="0">
            <wp:extent cx="5943600" cy="4164409"/>
            <wp:effectExtent l="0" t="0" r="0" b="0"/>
            <wp:docPr id="2" name="图片 2" descr="E:\SJTU\Lab\郑州移动\文档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JTU\Lab\郑州移动\文档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DE" w:rsidRDefault="005740DE" w:rsidP="005740DE">
      <w:pPr>
        <w:pStyle w:val="3"/>
      </w:pPr>
      <w:r>
        <w:rPr>
          <w:rFonts w:hint="eastAsia"/>
        </w:rPr>
        <w:t>收货</w:t>
      </w:r>
      <w:r>
        <w:t>并</w:t>
      </w:r>
      <w:r>
        <w:rPr>
          <w:rFonts w:hint="eastAsia"/>
        </w:rPr>
        <w:t>根据</w:t>
      </w:r>
      <w:r>
        <w:t>收货信息生成</w:t>
      </w:r>
      <w:r>
        <w:rPr>
          <w:rFonts w:hint="eastAsia"/>
        </w:rPr>
        <w:t>RFID标签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740DE" w:rsidRDefault="005740DE" w:rsidP="00FF0F7C">
            <w:r>
              <w:rPr>
                <w:rFonts w:hint="eastAsia"/>
              </w:rPr>
              <w:t>UC100</w:t>
            </w:r>
          </w:p>
        </w:tc>
        <w:tc>
          <w:tcPr>
            <w:tcW w:w="2687" w:type="dxa"/>
          </w:tcPr>
          <w:p w:rsidR="005740DE" w:rsidRDefault="005740DE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740DE" w:rsidRPr="005740DE" w:rsidRDefault="005740DE" w:rsidP="005740DE">
            <w:r w:rsidRPr="005740DE">
              <w:rPr>
                <w:rFonts w:hint="eastAsia"/>
              </w:rPr>
              <w:t>收货并根据收货信息生成RFID标签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740DE" w:rsidRDefault="005740DE" w:rsidP="005740DE">
            <w:r>
              <w:rPr>
                <w:rFonts w:hint="eastAsia"/>
              </w:rPr>
              <w:t>仓库管理人员获取</w:t>
            </w:r>
            <w:r>
              <w:t>收货单，并根据收货单打印货箱</w:t>
            </w:r>
            <w:r>
              <w:rPr>
                <w:rFonts w:hint="eastAsia"/>
              </w:rPr>
              <w:t>RFID标签</w:t>
            </w:r>
            <w:r>
              <w:t>及写入</w:t>
            </w:r>
            <w:r w:rsidR="00E8610F"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仓库管理人员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740DE" w:rsidRDefault="00564AE9" w:rsidP="00FF0F7C">
            <w:r>
              <w:rPr>
                <w:rFonts w:hint="eastAsia"/>
              </w:rPr>
              <w:t>SCM将报文推送到系统中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740DE" w:rsidRDefault="005740DE" w:rsidP="00FF0F7C">
            <w:r>
              <w:rPr>
                <w:rFonts w:hint="eastAsia"/>
              </w:rPr>
              <w:t>无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84321" w:rsidRDefault="00784321" w:rsidP="00BE03BC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 w:rsidR="007E1C8D">
              <w:t>获得</w:t>
            </w:r>
            <w:r>
              <w:t>送货单信息</w:t>
            </w:r>
          </w:p>
          <w:p w:rsid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系统显示列表</w:t>
            </w:r>
            <w:r>
              <w:t>信息（</w:t>
            </w:r>
            <w:r>
              <w:rPr>
                <w:rFonts w:hint="eastAsia"/>
              </w:rPr>
              <w:t>高频</w:t>
            </w:r>
            <w:r>
              <w:t>及</w:t>
            </w:r>
            <w:r>
              <w:rPr>
                <w:rFonts w:hint="eastAsia"/>
              </w:rPr>
              <w:t>超高频</w:t>
            </w:r>
            <w:r>
              <w:t>标签信息、推荐货位）</w:t>
            </w:r>
          </w:p>
          <w:p w:rsidR="00784321" w:rsidRP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 w:rsidRPr="00784321">
              <w:rPr>
                <w:rFonts w:hint="eastAsia"/>
              </w:rPr>
              <w:t>根据报文生成标签信息</w:t>
            </w:r>
          </w:p>
          <w:p w:rsidR="00784321" w:rsidRPr="00784321" w:rsidRDefault="00784321" w:rsidP="00784321">
            <w:pPr>
              <w:pStyle w:val="af1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</w:t>
            </w:r>
            <w:r w:rsidRPr="00784321">
              <w:rPr>
                <w:rFonts w:hint="eastAsia"/>
              </w:rPr>
              <w:t>打印标签</w:t>
            </w:r>
          </w:p>
        </w:tc>
      </w:tr>
      <w:tr w:rsidR="005740DE" w:rsidRPr="00FA1BAC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740DE" w:rsidRPr="007D1D0F" w:rsidRDefault="005740DE" w:rsidP="00784321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A65148" w:rsidRPr="00A65148" w:rsidRDefault="00A65148" w:rsidP="00A65148">
            <w:pPr>
              <w:pStyle w:val="af1"/>
              <w:numPr>
                <w:ilvl w:val="0"/>
                <w:numId w:val="32"/>
              </w:numPr>
              <w:ind w:firstLineChars="0"/>
            </w:pPr>
            <w:r w:rsidRPr="00A65148">
              <w:rPr>
                <w:rFonts w:hint="eastAsia"/>
              </w:rPr>
              <w:t>超高频</w:t>
            </w:r>
            <w:r w:rsidRPr="00A65148">
              <w:t>标签：</w:t>
            </w:r>
          </w:p>
          <w:p w:rsidR="00A65148" w:rsidRDefault="00A65148" w:rsidP="00A65148">
            <w:pPr>
              <w:pStyle w:val="af1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EPC</w:t>
            </w:r>
            <w:proofErr w:type="gramStart"/>
            <w:r>
              <w:rPr>
                <w:rFonts w:hint="eastAsia"/>
              </w:rPr>
              <w:t>区</w:t>
            </w:r>
            <w:r>
              <w:t>写箱号</w:t>
            </w:r>
            <w:proofErr w:type="gramEnd"/>
            <w:r>
              <w:rPr>
                <w:rFonts w:hint="eastAsia"/>
              </w:rPr>
              <w:t>：</w:t>
            </w:r>
            <w:r w:rsidRPr="00A65148">
              <w:rPr>
                <w:rFonts w:hint="eastAsia"/>
                <w:color w:val="FF0000"/>
              </w:rPr>
              <w:t>00000</w:t>
            </w:r>
            <w:r>
              <w:rPr>
                <w:rFonts w:hint="eastAsia"/>
              </w:rPr>
              <w:t>201511000131174</w:t>
            </w:r>
            <w:r>
              <w:t>/1/1</w:t>
            </w:r>
            <w:r>
              <w:rPr>
                <w:rFonts w:hint="eastAsia"/>
              </w:rPr>
              <w:t>，共</w:t>
            </w:r>
            <w:r>
              <w:t>使用</w:t>
            </w:r>
            <w:r>
              <w:rPr>
                <w:rFonts w:hint="eastAsia"/>
              </w:rPr>
              <w:t>76个</w:t>
            </w:r>
            <w:r>
              <w:t>bit，</w:t>
            </w:r>
            <w:r>
              <w:rPr>
                <w:rFonts w:hint="eastAsia"/>
              </w:rPr>
              <w:t>20个</w:t>
            </w:r>
            <w:r>
              <w:t>bit</w:t>
            </w:r>
            <w:r>
              <w:rPr>
                <w:rFonts w:hint="eastAsia"/>
              </w:rPr>
              <w:t>保留</w:t>
            </w:r>
          </w:p>
          <w:p w:rsidR="00A65148" w:rsidRDefault="00A65148" w:rsidP="00A65148">
            <w:pPr>
              <w:pStyle w:val="af1"/>
              <w:numPr>
                <w:ilvl w:val="0"/>
                <w:numId w:val="33"/>
              </w:numPr>
              <w:ind w:firstLineChars="0"/>
            </w:pPr>
            <w:r>
              <w:t>User区</w:t>
            </w:r>
            <w:r>
              <w:rPr>
                <w:rFonts w:hint="eastAsia"/>
              </w:rPr>
              <w:t>：0、</w:t>
            </w:r>
            <w:r>
              <w:t>1block写</w:t>
            </w:r>
            <w:r>
              <w:rPr>
                <w:rFonts w:hint="eastAsia"/>
              </w:rPr>
              <w:t>物料编码016050106900000</w:t>
            </w:r>
            <w:r>
              <w:t>6</w:t>
            </w:r>
            <w:r>
              <w:rPr>
                <w:rFonts w:hint="eastAsia"/>
              </w:rPr>
              <w:t>、2block写</w:t>
            </w:r>
            <w:r>
              <w:t>物料数量</w:t>
            </w:r>
            <w:r>
              <w:rPr>
                <w:rFonts w:hint="eastAsia"/>
              </w:rPr>
              <w:t>（</w:t>
            </w:r>
            <w:r>
              <w:t>前两个byte</w:t>
            </w:r>
            <w:r>
              <w:rPr>
                <w:rFonts w:hint="eastAsia"/>
              </w:rPr>
              <w:t>储存</w:t>
            </w:r>
            <w:r>
              <w:t>最新</w:t>
            </w:r>
            <w:r>
              <w:rPr>
                <w:rFonts w:hint="eastAsia"/>
              </w:rPr>
              <w:t>剩余</w:t>
            </w:r>
            <w:r>
              <w:t>数量</w:t>
            </w:r>
            <w:r>
              <w:rPr>
                <w:rFonts w:hint="eastAsia"/>
              </w:rPr>
              <w:t>，后两个</w:t>
            </w:r>
            <w:r>
              <w:t>byte</w:t>
            </w:r>
            <w:r>
              <w:rPr>
                <w:rFonts w:hint="eastAsia"/>
              </w:rPr>
              <w:t>储存</w:t>
            </w:r>
            <w:r>
              <w:t>原始数量）</w:t>
            </w:r>
          </w:p>
          <w:p w:rsidR="00A65148" w:rsidRPr="00A65148" w:rsidRDefault="00A65148" w:rsidP="00A65148">
            <w:pPr>
              <w:pStyle w:val="af1"/>
              <w:numPr>
                <w:ilvl w:val="0"/>
                <w:numId w:val="32"/>
              </w:numPr>
              <w:ind w:firstLineChars="0"/>
            </w:pPr>
            <w:r w:rsidRPr="00A65148">
              <w:rPr>
                <w:rFonts w:hint="eastAsia"/>
              </w:rPr>
              <w:t>高频</w:t>
            </w:r>
            <w:r w:rsidRPr="00A65148">
              <w:t>标签：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涵盖</w:t>
            </w:r>
            <w:r>
              <w:t>超高频标签</w:t>
            </w:r>
            <w:r>
              <w:rPr>
                <w:rFonts w:hint="eastAsia"/>
              </w:rPr>
              <w:t>所有</w:t>
            </w:r>
            <w:r>
              <w:t>信息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lastRenderedPageBreak/>
              <w:t>Sector1</w:t>
            </w:r>
            <w:r>
              <w:rPr>
                <w:rFonts w:hint="eastAsia"/>
              </w:rPr>
              <w:t>-</w:t>
            </w:r>
            <w:r>
              <w:t>block0</w:t>
            </w:r>
            <w:r>
              <w:rPr>
                <w:rFonts w:hint="eastAsia"/>
              </w:rPr>
              <w:t>：EPC号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ector1-block1</w:t>
            </w:r>
            <w:r>
              <w:rPr>
                <w:rFonts w:hint="eastAsia"/>
              </w:rPr>
              <w:t>：物料</w:t>
            </w:r>
            <w:r>
              <w:t>编码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ector1-block2</w:t>
            </w:r>
            <w:r>
              <w:rPr>
                <w:rFonts w:hint="eastAsia"/>
              </w:rPr>
              <w:t>：</w:t>
            </w:r>
            <w:r>
              <w:t>物料数量</w:t>
            </w:r>
          </w:p>
          <w:p w:rsidR="00A65148" w:rsidRDefault="00A65148" w:rsidP="00594CBC">
            <w:pPr>
              <w:pStyle w:val="af1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Sector1-block3：</w:t>
            </w:r>
            <w:r>
              <w:t>项目编码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Project_Code</w:t>
            </w:r>
            <w:proofErr w:type="spellEnd"/>
            <w:r>
              <w:rPr>
                <w:rFonts w:hint="eastAsia"/>
              </w:rPr>
              <w:t>，</w:t>
            </w:r>
            <w:r>
              <w:t>前</w:t>
            </w:r>
            <w:r>
              <w:rPr>
                <w:rFonts w:hint="eastAsia"/>
              </w:rPr>
              <w:t>8个</w:t>
            </w:r>
            <w:r>
              <w:t>byte</w:t>
            </w:r>
            <w:r>
              <w:rPr>
                <w:rFonts w:hint="eastAsia"/>
              </w:rPr>
              <w:t>）+</w:t>
            </w:r>
            <w:r>
              <w:t>项目负责人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</w:t>
            </w:r>
            <w:r>
              <w:t>pply_Person</w:t>
            </w:r>
            <w:proofErr w:type="spellEnd"/>
            <w:r>
              <w:rPr>
                <w:rFonts w:hint="eastAsia"/>
              </w:rPr>
              <w:t>，</w:t>
            </w:r>
            <w:r>
              <w:t>后</w:t>
            </w:r>
            <w:r>
              <w:rPr>
                <w:rFonts w:hint="eastAsia"/>
              </w:rPr>
              <w:t>8个</w:t>
            </w:r>
            <w:r>
              <w:t>byte</w:t>
            </w:r>
            <w:r>
              <w:rPr>
                <w:rFonts w:hint="eastAsia"/>
              </w:rPr>
              <w:t>）</w:t>
            </w:r>
          </w:p>
          <w:p w:rsidR="00A65148" w:rsidRPr="00A65148" w:rsidRDefault="00A65148" w:rsidP="00594CBC">
            <w:pPr>
              <w:pStyle w:val="af1"/>
              <w:numPr>
                <w:ilvl w:val="0"/>
                <w:numId w:val="32"/>
              </w:numPr>
              <w:ind w:firstLineChars="0"/>
            </w:pPr>
            <w:r w:rsidRPr="00A65148">
              <w:rPr>
                <w:rFonts w:hint="eastAsia"/>
              </w:rPr>
              <w:t>标签</w:t>
            </w:r>
            <w:r w:rsidR="00594CBC">
              <w:t>表面</w:t>
            </w:r>
          </w:p>
          <w:p w:rsidR="00A65148" w:rsidRDefault="00A65148" w:rsidP="00A65148">
            <w:r>
              <w:rPr>
                <w:rFonts w:hint="eastAsia"/>
              </w:rPr>
              <w:t>箱号条码、物料</w:t>
            </w:r>
            <w:r>
              <w:t>编码</w:t>
            </w:r>
            <w:r>
              <w:rPr>
                <w:rFonts w:hint="eastAsia"/>
              </w:rPr>
              <w:t>、</w:t>
            </w:r>
            <w:r>
              <w:t>项目号</w:t>
            </w:r>
            <w:r>
              <w:rPr>
                <w:rFonts w:hint="eastAsia"/>
              </w:rPr>
              <w:t>、</w:t>
            </w:r>
            <w:r>
              <w:t>项目负责人</w:t>
            </w:r>
          </w:p>
          <w:p w:rsidR="00594CBC" w:rsidRPr="00222028" w:rsidRDefault="00594CBC" w:rsidP="00A65148"/>
          <w:p w:rsidR="00A65148" w:rsidRDefault="00A65148" w:rsidP="00594CBC">
            <w:pPr>
              <w:pStyle w:val="af1"/>
              <w:numPr>
                <w:ilvl w:val="0"/>
                <w:numId w:val="3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打印</w:t>
            </w:r>
            <w:r>
              <w:t>标签</w:t>
            </w:r>
          </w:p>
          <w:p w:rsidR="00A65148" w:rsidRDefault="00A65148" w:rsidP="00594CBC">
            <w:pPr>
              <w:pStyle w:val="af1"/>
              <w:numPr>
                <w:ilvl w:val="0"/>
                <w:numId w:val="3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写入UHF标签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打印标签表面信息</w:t>
            </w:r>
          </w:p>
          <w:p w:rsidR="005740DE" w:rsidRPr="00A65148" w:rsidRDefault="00A65148" w:rsidP="00594CBC">
            <w:pPr>
              <w:pStyle w:val="af1"/>
              <w:numPr>
                <w:ilvl w:val="0"/>
                <w:numId w:val="3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扫描标签</w:t>
            </w:r>
            <w:r>
              <w:t>表面箱号条码</w:t>
            </w:r>
            <w:r>
              <w:rPr>
                <w:rFonts w:hint="eastAsia"/>
              </w:rPr>
              <w:t>，</w:t>
            </w:r>
            <w:r>
              <w:t>写入高频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740DE" w:rsidTr="00FF0F7C">
        <w:tc>
          <w:tcPr>
            <w:tcW w:w="1701" w:type="dxa"/>
          </w:tcPr>
          <w:p w:rsidR="005740DE" w:rsidRDefault="005740DE" w:rsidP="00FF0F7C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7767" w:type="dxa"/>
            <w:gridSpan w:val="3"/>
          </w:tcPr>
          <w:p w:rsidR="005740DE" w:rsidRDefault="005740DE" w:rsidP="00FF0F7C"/>
        </w:tc>
      </w:tr>
    </w:tbl>
    <w:p w:rsidR="00BC66BA" w:rsidRDefault="00BC66BA" w:rsidP="00BC66BA">
      <w:pPr>
        <w:rPr>
          <w:highlight w:val="lightGray"/>
        </w:rPr>
      </w:pPr>
      <w:r>
        <w:rPr>
          <w:highlight w:val="lightGray"/>
        </w:rPr>
        <w:br w:type="page"/>
      </w:r>
    </w:p>
    <w:p w:rsidR="00E67440" w:rsidRDefault="00BC66BA" w:rsidP="00BC66B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推荐</w:t>
      </w:r>
      <w:r>
        <w:t>货位</w:t>
      </w:r>
      <w:r>
        <w:rPr>
          <w:rFonts w:hint="eastAsia"/>
        </w:rPr>
        <w:t>区域</w:t>
      </w:r>
      <w:r>
        <w:t>及入库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B55FFC" w:rsidTr="00B55FFC">
        <w:tc>
          <w:tcPr>
            <w:tcW w:w="1701" w:type="dxa"/>
          </w:tcPr>
          <w:p w:rsidR="00B55FFC" w:rsidRDefault="00B55FFC" w:rsidP="001604E6">
            <w:bookmarkStart w:id="9" w:name="_Toc498836233"/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B55FFC" w:rsidRDefault="00B55FFC" w:rsidP="001604E6">
            <w:r>
              <w:rPr>
                <w:rFonts w:hint="eastAsia"/>
              </w:rPr>
              <w:t>UC10</w:t>
            </w:r>
            <w:r w:rsidR="00803569">
              <w:rPr>
                <w:rFonts w:hint="eastAsia"/>
              </w:rPr>
              <w:t>1</w:t>
            </w:r>
          </w:p>
        </w:tc>
        <w:tc>
          <w:tcPr>
            <w:tcW w:w="2687" w:type="dxa"/>
          </w:tcPr>
          <w:p w:rsidR="00B55FFC" w:rsidRDefault="00B55FFC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B55FFC" w:rsidRPr="00B55FFC" w:rsidRDefault="00C212A1" w:rsidP="001604E6">
            <w:r>
              <w:rPr>
                <w:rFonts w:hint="eastAsia"/>
              </w:rPr>
              <w:t>推荐货位区域</w:t>
            </w:r>
            <w:r>
              <w:t>及</w:t>
            </w:r>
            <w:r w:rsidRPr="00C212A1">
              <w:rPr>
                <w:rFonts w:hint="eastAsia"/>
              </w:rPr>
              <w:t>入库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B55FFC" w:rsidRDefault="000939B3" w:rsidP="00D46553">
            <w:r>
              <w:rPr>
                <w:rFonts w:hint="eastAsia"/>
              </w:rPr>
              <w:t>仓库管理人</w:t>
            </w:r>
            <w:r w:rsidR="00D46553">
              <w:rPr>
                <w:rFonts w:hint="eastAsia"/>
              </w:rPr>
              <w:t>根据</w:t>
            </w:r>
            <w:r w:rsidR="00D46553">
              <w:t>系统</w:t>
            </w:r>
            <w:r w:rsidR="00D46553">
              <w:rPr>
                <w:rFonts w:hint="eastAsia"/>
              </w:rPr>
              <w:t>推荐</w:t>
            </w:r>
            <w:r w:rsidR="00D46553">
              <w:t>货位区域将货物入库到相应区域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B55FFC" w:rsidRDefault="00613FFA" w:rsidP="001604E6">
            <w:r>
              <w:rPr>
                <w:rFonts w:hint="eastAsia"/>
              </w:rPr>
              <w:t>仓库管理人员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B55FFC" w:rsidRDefault="00B55FFC" w:rsidP="001604E6">
            <w:r>
              <w:rPr>
                <w:rFonts w:hint="eastAsia"/>
              </w:rPr>
              <w:t>无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B55FFC" w:rsidRDefault="00B55FFC" w:rsidP="001604E6">
            <w:r>
              <w:rPr>
                <w:rFonts w:hint="eastAsia"/>
              </w:rPr>
              <w:t>无</w:t>
            </w:r>
          </w:p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05B4D" w:rsidRDefault="00705B4D" w:rsidP="00705B4D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结合</w:t>
            </w:r>
            <w:r>
              <w:t>推荐货位</w:t>
            </w:r>
            <w:r>
              <w:rPr>
                <w:rFonts w:hint="eastAsia"/>
              </w:rPr>
              <w:t>，</w:t>
            </w:r>
            <w:r>
              <w:t>将货物</w:t>
            </w:r>
            <w:r>
              <w:rPr>
                <w:rFonts w:hint="eastAsia"/>
              </w:rPr>
              <w:t>放置</w:t>
            </w:r>
            <w:r>
              <w:t>到</w:t>
            </w:r>
            <w:r>
              <w:rPr>
                <w:rFonts w:hint="eastAsia"/>
              </w:rPr>
              <w:t>相应区域</w:t>
            </w:r>
          </w:p>
          <w:p w:rsidR="007B6FDF" w:rsidRDefault="007B6FDF" w:rsidP="007B6FDF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货位标签</w:t>
            </w:r>
            <w:r>
              <w:rPr>
                <w:rFonts w:hint="eastAsia"/>
              </w:rPr>
              <w:t>并</w:t>
            </w:r>
            <w:r>
              <w:t>扫描对应货物标签</w:t>
            </w:r>
          </w:p>
          <w:p w:rsidR="000939B3" w:rsidRPr="00705B4D" w:rsidRDefault="00705B4D" w:rsidP="007B6FDF">
            <w:pPr>
              <w:pStyle w:val="af1"/>
              <w:numPr>
                <w:ilvl w:val="0"/>
                <w:numId w:val="1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绑定</w:t>
            </w:r>
            <w:r w:rsidR="00092CAC">
              <w:rPr>
                <w:rFonts w:hint="eastAsia"/>
              </w:rPr>
              <w:t>货位</w:t>
            </w:r>
            <w:r w:rsidR="00092CAC">
              <w:t>与货物</w:t>
            </w:r>
            <w:r>
              <w:t>信息，回传数据至服务器</w:t>
            </w:r>
          </w:p>
        </w:tc>
      </w:tr>
      <w:tr w:rsidR="00B55FFC" w:rsidRPr="00FA1BA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D1D0F" w:rsidRPr="007D1D0F" w:rsidRDefault="007D1D0F" w:rsidP="00BD0D33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B55FFC" w:rsidRDefault="00B55FFC" w:rsidP="00705B4D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B55FFC" w:rsidRDefault="00B55FFC" w:rsidP="001604E6"/>
        </w:tc>
      </w:tr>
      <w:tr w:rsidR="00B55FFC" w:rsidTr="00B55FFC">
        <w:tc>
          <w:tcPr>
            <w:tcW w:w="1701" w:type="dxa"/>
          </w:tcPr>
          <w:p w:rsidR="00B55FFC" w:rsidRDefault="00B55FFC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B55FFC" w:rsidRDefault="00B55FFC" w:rsidP="001604E6"/>
        </w:tc>
      </w:tr>
    </w:tbl>
    <w:p w:rsidR="005E2B2C" w:rsidRDefault="005E2B2C" w:rsidP="005E2B2C">
      <w:pPr>
        <w:pStyle w:val="3"/>
      </w:pPr>
      <w:r>
        <w:rPr>
          <w:rFonts w:hint="eastAsia"/>
        </w:rPr>
        <w:t>货物</w:t>
      </w:r>
      <w:r>
        <w:t>移位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E2B2C" w:rsidRDefault="005E2B2C" w:rsidP="00FF0F7C">
            <w:r>
              <w:rPr>
                <w:rFonts w:hint="eastAsia"/>
              </w:rPr>
              <w:t>UC10</w:t>
            </w:r>
            <w:r w:rsidR="00AD21C5">
              <w:rPr>
                <w:rFonts w:hint="eastAsia"/>
              </w:rPr>
              <w:t>2</w:t>
            </w:r>
          </w:p>
        </w:tc>
        <w:tc>
          <w:tcPr>
            <w:tcW w:w="2687" w:type="dxa"/>
          </w:tcPr>
          <w:p w:rsidR="005E2B2C" w:rsidRDefault="005E2B2C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E2B2C" w:rsidRPr="00B55FFC" w:rsidRDefault="005E2B2C" w:rsidP="00FF0F7C">
            <w:r>
              <w:rPr>
                <w:rFonts w:hint="eastAsia"/>
              </w:rPr>
              <w:t>货物</w:t>
            </w:r>
            <w:r>
              <w:t>移位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E2B2C" w:rsidRDefault="005E2B2C" w:rsidP="00127EA8">
            <w:r>
              <w:rPr>
                <w:rFonts w:hint="eastAsia"/>
              </w:rPr>
              <w:t>仓库管理人员</w:t>
            </w:r>
            <w:r w:rsidR="00127EA8">
              <w:rPr>
                <w:rFonts w:hint="eastAsia"/>
              </w:rPr>
              <w:t>对</w:t>
            </w:r>
            <w:r w:rsidR="00127EA8">
              <w:t>货物进行移位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仓库管理人员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无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E2B2C" w:rsidRDefault="005E2B2C" w:rsidP="00FF0F7C">
            <w:r>
              <w:rPr>
                <w:rFonts w:hint="eastAsia"/>
              </w:rPr>
              <w:t>无</w:t>
            </w:r>
          </w:p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货位标签</w:t>
            </w:r>
            <w:r>
              <w:rPr>
                <w:rFonts w:hint="eastAsia"/>
              </w:rPr>
              <w:t>，</w:t>
            </w:r>
            <w:r>
              <w:t>确认货位信息</w:t>
            </w:r>
          </w:p>
          <w:p w:rsid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货物标签，</w:t>
            </w:r>
            <w:r>
              <w:rPr>
                <w:rFonts w:hint="eastAsia"/>
              </w:rPr>
              <w:t>确认</w:t>
            </w:r>
            <w:r>
              <w:t>货物</w:t>
            </w:r>
            <w:r>
              <w:rPr>
                <w:rFonts w:hint="eastAsia"/>
              </w:rPr>
              <w:t>信息</w:t>
            </w:r>
          </w:p>
          <w:p w:rsidR="005E2B2C" w:rsidRPr="00127EA8" w:rsidRDefault="00127EA8" w:rsidP="00127EA8">
            <w:pPr>
              <w:pStyle w:val="af1"/>
              <w:numPr>
                <w:ilvl w:val="0"/>
                <w:numId w:val="1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修改</w:t>
            </w:r>
            <w:r>
              <w:rPr>
                <w:rFonts w:hint="eastAsia"/>
              </w:rPr>
              <w:t>信息</w:t>
            </w:r>
            <w:r>
              <w:t>，回传数据至服务器</w:t>
            </w:r>
          </w:p>
        </w:tc>
      </w:tr>
      <w:tr w:rsidR="005E2B2C" w:rsidRPr="00FA1BA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E2B2C" w:rsidRPr="00195276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  <w:tr w:rsidR="005E2B2C" w:rsidTr="00FF0F7C">
        <w:tc>
          <w:tcPr>
            <w:tcW w:w="1701" w:type="dxa"/>
          </w:tcPr>
          <w:p w:rsidR="005E2B2C" w:rsidRDefault="005E2B2C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E2B2C" w:rsidRDefault="005E2B2C" w:rsidP="00FF0F7C"/>
        </w:tc>
      </w:tr>
    </w:tbl>
    <w:p w:rsidR="007D1D0F" w:rsidRDefault="009F3D83" w:rsidP="007D1D0F">
      <w:pPr>
        <w:pStyle w:val="3"/>
      </w:pPr>
      <w:r>
        <w:rPr>
          <w:rFonts w:hint="eastAsia"/>
        </w:rPr>
        <w:t>基于货物</w:t>
      </w:r>
      <w:r>
        <w:t>盘点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7D1D0F" w:rsidRDefault="00C72C80" w:rsidP="001604E6">
            <w:r>
              <w:rPr>
                <w:rFonts w:hint="eastAsia"/>
              </w:rPr>
              <w:t>UC10</w:t>
            </w:r>
            <w:r w:rsidR="00AD21C5">
              <w:rPr>
                <w:rFonts w:hint="eastAsia"/>
              </w:rPr>
              <w:t>3</w:t>
            </w:r>
          </w:p>
        </w:tc>
        <w:tc>
          <w:tcPr>
            <w:tcW w:w="2687" w:type="dxa"/>
          </w:tcPr>
          <w:p w:rsidR="007D1D0F" w:rsidRDefault="007D1D0F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7D1D0F" w:rsidRPr="00B55FFC" w:rsidRDefault="009F3D83" w:rsidP="001604E6">
            <w:r>
              <w:rPr>
                <w:rFonts w:hint="eastAsia"/>
              </w:rPr>
              <w:t>基于</w:t>
            </w:r>
            <w:r>
              <w:t>货物盘点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7D1D0F" w:rsidRDefault="009F3D83" w:rsidP="001604E6">
            <w:r>
              <w:rPr>
                <w:rFonts w:hint="eastAsia"/>
              </w:rPr>
              <w:t>仓库管理人员基于货物</w:t>
            </w:r>
            <w:r w:rsidR="00613FFA">
              <w:rPr>
                <w:rFonts w:hint="eastAsia"/>
              </w:rPr>
              <w:t>进行盘点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7D1D0F" w:rsidRDefault="00613FFA" w:rsidP="001604E6">
            <w:r>
              <w:rPr>
                <w:rFonts w:hint="eastAsia"/>
              </w:rPr>
              <w:t>仓库管理人员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7D1D0F" w:rsidRDefault="007D1D0F" w:rsidP="001604E6">
            <w:r>
              <w:rPr>
                <w:rFonts w:hint="eastAsia"/>
              </w:rPr>
              <w:t>无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7D1D0F" w:rsidRDefault="007D1D0F" w:rsidP="001604E6">
            <w:r>
              <w:rPr>
                <w:rFonts w:hint="eastAsia"/>
              </w:rPr>
              <w:t>无</w:t>
            </w:r>
          </w:p>
        </w:tc>
      </w:tr>
      <w:tr w:rsidR="007D1D0F" w:rsidTr="001604E6">
        <w:tc>
          <w:tcPr>
            <w:tcW w:w="1701" w:type="dxa"/>
          </w:tcPr>
          <w:p w:rsidR="007D1D0F" w:rsidRPr="001C5ABD" w:rsidRDefault="007D1D0F" w:rsidP="001604E6">
            <w:r w:rsidRPr="001C5ABD"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71128C" w:rsidRDefault="0071128C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仓库</w:t>
            </w:r>
            <w:r>
              <w:t>管理人员</w:t>
            </w:r>
            <w:r w:rsidR="00EF2223">
              <w:rPr>
                <w:rFonts w:hint="eastAsia"/>
              </w:rPr>
              <w:t>选择/扫描</w:t>
            </w:r>
            <w:r w:rsidR="00EF2223">
              <w:t>需</w:t>
            </w:r>
            <w:r w:rsidR="00EF2223">
              <w:rPr>
                <w:rFonts w:hint="eastAsia"/>
              </w:rPr>
              <w:t>盘点</w:t>
            </w:r>
            <w:r w:rsidR="00EF2223">
              <w:t>货物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获取</w:t>
            </w:r>
            <w:r w:rsidRPr="001C5ABD">
              <w:t>货物</w:t>
            </w:r>
            <w:r w:rsidRPr="001C5ABD">
              <w:rPr>
                <w:rFonts w:hint="eastAsia"/>
              </w:rPr>
              <w:t>所在货位</w:t>
            </w:r>
            <w:r w:rsidRPr="001C5ABD">
              <w:t>信息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proofErr w:type="gramStart"/>
            <w:r w:rsidRPr="001C5ABD">
              <w:rPr>
                <w:rFonts w:hint="eastAsia"/>
              </w:rPr>
              <w:t>至</w:t>
            </w:r>
            <w:r w:rsidRPr="001C5ABD">
              <w:t>相应</w:t>
            </w:r>
            <w:proofErr w:type="gramEnd"/>
            <w:r w:rsidRPr="001C5ABD">
              <w:rPr>
                <w:rFonts w:hint="eastAsia"/>
              </w:rPr>
              <w:t>货位</w:t>
            </w:r>
            <w:r w:rsidRPr="001C5ABD">
              <w:t>，扫描货位</w:t>
            </w:r>
            <w:r w:rsidRPr="001C5ABD">
              <w:rPr>
                <w:rFonts w:hint="eastAsia"/>
              </w:rPr>
              <w:t>标签</w:t>
            </w:r>
            <w:r w:rsidRPr="001C5ABD">
              <w:t>，</w:t>
            </w:r>
            <w:r w:rsidRPr="001C5ABD">
              <w:rPr>
                <w:rFonts w:hint="eastAsia"/>
              </w:rPr>
              <w:t>获取</w:t>
            </w:r>
            <w:r w:rsidRPr="001C5ABD">
              <w:t>该</w:t>
            </w:r>
            <w:r w:rsidRPr="001C5ABD">
              <w:rPr>
                <w:rFonts w:hint="eastAsia"/>
              </w:rPr>
              <w:t>货位</w:t>
            </w:r>
            <w:r w:rsidRPr="001C5ABD">
              <w:t>下的</w:t>
            </w:r>
            <w:r w:rsidRPr="001C5ABD">
              <w:rPr>
                <w:rFonts w:hint="eastAsia"/>
              </w:rPr>
              <w:t>需</w:t>
            </w:r>
            <w:r w:rsidRPr="001C5ABD">
              <w:t>盘点货物列表</w:t>
            </w:r>
          </w:p>
          <w:p w:rsidR="001C5ABD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对</w:t>
            </w:r>
            <w:r w:rsidRPr="001C5ABD">
              <w:t>该货位中的货物进行扫描盘点</w:t>
            </w:r>
          </w:p>
          <w:p w:rsidR="003F34F7" w:rsidRPr="001C5ABD" w:rsidRDefault="001C5ABD" w:rsidP="00E63FA3">
            <w:pPr>
              <w:pStyle w:val="af1"/>
              <w:numPr>
                <w:ilvl w:val="0"/>
                <w:numId w:val="22"/>
              </w:numPr>
              <w:spacing w:line="240" w:lineRule="auto"/>
              <w:ind w:firstLineChars="0"/>
              <w:jc w:val="both"/>
            </w:pPr>
            <w:r w:rsidRPr="001C5ABD">
              <w:rPr>
                <w:rFonts w:hint="eastAsia"/>
              </w:rPr>
              <w:t>确认</w:t>
            </w:r>
            <w:r w:rsidRPr="001C5ABD">
              <w:t>盘点结果，将数据回传至服务器</w:t>
            </w:r>
          </w:p>
        </w:tc>
      </w:tr>
      <w:tr w:rsidR="007D1D0F" w:rsidRPr="00FA1BAC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7D1D0F" w:rsidRPr="00195276" w:rsidRDefault="007D1D0F" w:rsidP="001604E6"/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7D1D0F" w:rsidRDefault="00E63FA3" w:rsidP="00E63FA3">
            <w:r>
              <w:t xml:space="preserve"> </w:t>
            </w:r>
          </w:p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7D1D0F" w:rsidRDefault="007D1D0F" w:rsidP="001604E6"/>
        </w:tc>
      </w:tr>
      <w:tr w:rsidR="007D1D0F" w:rsidTr="001604E6">
        <w:tc>
          <w:tcPr>
            <w:tcW w:w="1701" w:type="dxa"/>
          </w:tcPr>
          <w:p w:rsidR="007D1D0F" w:rsidRDefault="007D1D0F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7D1D0F" w:rsidRDefault="007D1D0F" w:rsidP="001604E6"/>
        </w:tc>
      </w:tr>
    </w:tbl>
    <w:p w:rsidR="00A84BB2" w:rsidRDefault="00A84BB2" w:rsidP="00A84BB2">
      <w:pPr>
        <w:rPr>
          <w:highlight w:val="lightGray"/>
        </w:rPr>
      </w:pPr>
      <w:r>
        <w:rPr>
          <w:highlight w:val="lightGray"/>
        </w:rPr>
        <w:br w:type="page"/>
      </w:r>
    </w:p>
    <w:p w:rsidR="00C21BFC" w:rsidRDefault="001B3DC9" w:rsidP="00A84BB2">
      <w:pPr>
        <w:pStyle w:val="3"/>
      </w:pPr>
      <w:r>
        <w:rPr>
          <w:rFonts w:hint="eastAsia"/>
        </w:rPr>
        <w:lastRenderedPageBreak/>
        <w:t>基于</w:t>
      </w:r>
      <w:r>
        <w:t>货位盘点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C21BFC" w:rsidRDefault="00C21BFC" w:rsidP="00FF0F7C">
            <w:r>
              <w:rPr>
                <w:rFonts w:hint="eastAsia"/>
              </w:rPr>
              <w:t>UC104</w:t>
            </w:r>
          </w:p>
        </w:tc>
        <w:tc>
          <w:tcPr>
            <w:tcW w:w="2687" w:type="dxa"/>
          </w:tcPr>
          <w:p w:rsidR="00C21BFC" w:rsidRDefault="00C21BFC" w:rsidP="00FF0F7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C21BFC" w:rsidRPr="00B55FFC" w:rsidRDefault="001B3DC9" w:rsidP="00FF0F7C">
            <w:r>
              <w:rPr>
                <w:rFonts w:hint="eastAsia"/>
              </w:rPr>
              <w:t>基于</w:t>
            </w:r>
            <w:r>
              <w:t>货位盘点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C21BFC" w:rsidRDefault="00C21BFC" w:rsidP="00A84BB2">
            <w:r>
              <w:rPr>
                <w:rFonts w:hint="eastAsia"/>
              </w:rPr>
              <w:t>仓库管理人员</w:t>
            </w:r>
            <w:r w:rsidR="00A84BB2">
              <w:rPr>
                <w:rFonts w:hint="eastAsia"/>
              </w:rPr>
              <w:t>基于</w:t>
            </w:r>
            <w:r w:rsidR="00A84BB2">
              <w:t>货位进行盘点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仓库管理人员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无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C21BFC" w:rsidRDefault="00C21BFC" w:rsidP="00FF0F7C">
            <w:r>
              <w:rPr>
                <w:rFonts w:hint="eastAsia"/>
              </w:rPr>
              <w:t>无</w:t>
            </w:r>
          </w:p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获取货位</w:t>
            </w:r>
            <w:r>
              <w:t>列表</w:t>
            </w:r>
            <w:r>
              <w:rPr>
                <w:rFonts w:hint="eastAsia"/>
              </w:rPr>
              <w:t>，</w:t>
            </w:r>
            <w:r>
              <w:t>选择</w:t>
            </w:r>
            <w:r>
              <w:rPr>
                <w:rFonts w:hint="eastAsia"/>
              </w:rPr>
              <w:t>需</w:t>
            </w:r>
            <w:r>
              <w:t>盘点货位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扫描</w:t>
            </w:r>
            <w:r>
              <w:t>货位</w:t>
            </w:r>
            <w:r>
              <w:rPr>
                <w:rFonts w:hint="eastAsia"/>
              </w:rPr>
              <w:t>标签</w:t>
            </w:r>
            <w:r>
              <w:t>，获取该</w:t>
            </w:r>
            <w:r>
              <w:rPr>
                <w:rFonts w:hint="eastAsia"/>
              </w:rPr>
              <w:t>货位</w:t>
            </w:r>
            <w:r>
              <w:t>下的所有货物列表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对</w:t>
            </w:r>
            <w:r>
              <w:t>该</w:t>
            </w:r>
            <w:r>
              <w:rPr>
                <w:rFonts w:hint="eastAsia"/>
              </w:rPr>
              <w:t>货位中</w:t>
            </w:r>
            <w:r>
              <w:t>的货物进行扫描盘点</w:t>
            </w:r>
          </w:p>
          <w:p w:rsidR="0007147B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该货位盘点结束，</w:t>
            </w:r>
            <w:r>
              <w:rPr>
                <w:rFonts w:hint="eastAsia"/>
              </w:rPr>
              <w:t>进行</w:t>
            </w:r>
            <w:r>
              <w:t>下</w:t>
            </w:r>
            <w:r>
              <w:rPr>
                <w:rFonts w:hint="eastAsia"/>
              </w:rPr>
              <w:t>一</w:t>
            </w:r>
            <w:r>
              <w:t>货位盘点</w:t>
            </w:r>
          </w:p>
          <w:p w:rsidR="00C21BFC" w:rsidRPr="00E35FFE" w:rsidRDefault="0007147B" w:rsidP="0007147B">
            <w:pPr>
              <w:pStyle w:val="af1"/>
              <w:numPr>
                <w:ilvl w:val="0"/>
                <w:numId w:val="24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盘点结束，将数据回传至服务器</w:t>
            </w:r>
          </w:p>
        </w:tc>
      </w:tr>
      <w:tr w:rsidR="00C21BFC" w:rsidRPr="00FA1BA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C21BFC" w:rsidRPr="00195276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  <w:tr w:rsidR="00C21BFC" w:rsidTr="00FF0F7C">
        <w:tc>
          <w:tcPr>
            <w:tcW w:w="1701" w:type="dxa"/>
          </w:tcPr>
          <w:p w:rsidR="00C21BFC" w:rsidRDefault="00C21BFC" w:rsidP="00FF0F7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C21BFC" w:rsidRDefault="00C21BFC" w:rsidP="00FF0F7C"/>
        </w:tc>
      </w:tr>
    </w:tbl>
    <w:p w:rsidR="000A4807" w:rsidRDefault="00255472" w:rsidP="000A4807">
      <w:pPr>
        <w:pStyle w:val="3"/>
      </w:pPr>
      <w:r>
        <w:rPr>
          <w:rFonts w:hint="eastAsia"/>
        </w:rPr>
        <w:t>根据</w:t>
      </w:r>
      <w:r>
        <w:t>申领单对货物出库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0A4807" w:rsidRDefault="000A4807" w:rsidP="001604E6">
            <w:r>
              <w:rPr>
                <w:rFonts w:hint="eastAsia"/>
              </w:rPr>
              <w:t>UC10</w:t>
            </w:r>
            <w:r w:rsidR="00255472">
              <w:rPr>
                <w:rFonts w:hint="eastAsia"/>
              </w:rPr>
              <w:t>5</w:t>
            </w:r>
          </w:p>
        </w:tc>
        <w:tc>
          <w:tcPr>
            <w:tcW w:w="2687" w:type="dxa"/>
          </w:tcPr>
          <w:p w:rsidR="000A4807" w:rsidRDefault="000A4807" w:rsidP="001604E6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0A4807" w:rsidRPr="00B55FFC" w:rsidRDefault="00255472" w:rsidP="001604E6">
            <w:r>
              <w:rPr>
                <w:rFonts w:hint="eastAsia"/>
              </w:rPr>
              <w:t>根据</w:t>
            </w:r>
            <w:r>
              <w:t>申领单对货物出库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仓库管理</w:t>
            </w:r>
            <w:r w:rsidR="00E35FFE">
              <w:rPr>
                <w:rFonts w:hint="eastAsia"/>
              </w:rPr>
              <w:t>人员根据出库单对货物进行拣选</w:t>
            </w:r>
            <w:r w:rsidR="00255472">
              <w:rPr>
                <w:rFonts w:hint="eastAsia"/>
              </w:rPr>
              <w:t>出库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仓库管理人员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0A4807" w:rsidRPr="00A844CF" w:rsidRDefault="00A844CF" w:rsidP="00A844CF">
            <w:r w:rsidRPr="00A844CF">
              <w:rPr>
                <w:rFonts w:hint="eastAsia"/>
              </w:rPr>
              <w:t>从</w:t>
            </w:r>
            <w:r w:rsidRPr="00A844CF">
              <w:t>SCM</w:t>
            </w:r>
            <w:r w:rsidRPr="00A844CF">
              <w:rPr>
                <w:rFonts w:hint="eastAsia"/>
              </w:rPr>
              <w:t>系统中获取出库单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0A4807" w:rsidRDefault="000A4807" w:rsidP="001604E6">
            <w:r>
              <w:rPr>
                <w:rFonts w:hint="eastAsia"/>
              </w:rPr>
              <w:t>无</w:t>
            </w:r>
          </w:p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货物</w:t>
            </w:r>
            <w:r>
              <w:t>拣选</w:t>
            </w:r>
            <w:bookmarkStart w:id="10" w:name="_GoBack"/>
            <w:bookmarkEnd w:id="10"/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对于</w:t>
            </w:r>
            <w:r>
              <w:t>简单物料，根据</w:t>
            </w:r>
            <w:r>
              <w:rPr>
                <w:rFonts w:hint="eastAsia"/>
              </w:rPr>
              <w:t>货物ERP编码列出</w:t>
            </w:r>
            <w:r>
              <w:t>相应货箱及货位信息</w:t>
            </w:r>
            <w:r>
              <w:rPr>
                <w:rFonts w:hint="eastAsia"/>
              </w:rPr>
              <w:t>；对于套设备，根据BOM_ID获取相应货箱以及货位信息</w:t>
            </w:r>
          </w:p>
          <w:p w:rsidR="009D4706" w:rsidRDefault="009D4706" w:rsidP="009D4706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拣选</w:t>
            </w:r>
            <w:r>
              <w:t>货物</w:t>
            </w:r>
            <w:r>
              <w:rPr>
                <w:rFonts w:hint="eastAsia"/>
              </w:rPr>
              <w:t>并</w:t>
            </w:r>
            <w:r>
              <w:t>对货物进行扫描</w:t>
            </w:r>
          </w:p>
          <w:p w:rsidR="002F4937" w:rsidRPr="00E35FFE" w:rsidRDefault="009D4706" w:rsidP="00442EED">
            <w:pPr>
              <w:pStyle w:val="af1"/>
              <w:numPr>
                <w:ilvl w:val="0"/>
                <w:numId w:val="26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确认</w:t>
            </w:r>
            <w:r>
              <w:t>出库结束，将数据回传至服务器</w:t>
            </w:r>
          </w:p>
        </w:tc>
      </w:tr>
      <w:tr w:rsidR="000A4807" w:rsidRPr="00FA1BAC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0A4807" w:rsidRPr="00195276" w:rsidRDefault="000A4807" w:rsidP="005D5403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0A4807" w:rsidRDefault="000A4807" w:rsidP="002C160F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0A4807" w:rsidRDefault="000A4807" w:rsidP="001604E6"/>
        </w:tc>
      </w:tr>
      <w:tr w:rsidR="000A4807" w:rsidTr="001604E6">
        <w:tc>
          <w:tcPr>
            <w:tcW w:w="1701" w:type="dxa"/>
          </w:tcPr>
          <w:p w:rsidR="000A4807" w:rsidRDefault="000A4807" w:rsidP="001604E6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0A4807" w:rsidRDefault="000A4807" w:rsidP="001604E6"/>
        </w:tc>
      </w:tr>
    </w:tbl>
    <w:p w:rsidR="005D5403" w:rsidRDefault="00442EED" w:rsidP="005D5403">
      <w:pPr>
        <w:pStyle w:val="3"/>
      </w:pPr>
      <w:r>
        <w:rPr>
          <w:rFonts w:hint="eastAsia"/>
        </w:rPr>
        <w:t>申领人</w:t>
      </w:r>
      <w:r>
        <w:t>申领货物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5D5403" w:rsidRDefault="005D5403" w:rsidP="00AF4AEA">
            <w:r>
              <w:rPr>
                <w:rFonts w:hint="eastAsia"/>
              </w:rPr>
              <w:t>UC10</w:t>
            </w:r>
            <w:r w:rsidR="00442EED">
              <w:rPr>
                <w:rFonts w:hint="eastAsia"/>
              </w:rPr>
              <w:t>6</w:t>
            </w:r>
          </w:p>
        </w:tc>
        <w:tc>
          <w:tcPr>
            <w:tcW w:w="2687" w:type="dxa"/>
          </w:tcPr>
          <w:p w:rsidR="005D5403" w:rsidRDefault="005D5403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5D5403" w:rsidRPr="00B55FFC" w:rsidRDefault="00442EED" w:rsidP="00AF4AEA">
            <w:r w:rsidRPr="00442EED">
              <w:rPr>
                <w:rFonts w:hint="eastAsia"/>
              </w:rPr>
              <w:t>申领人申领货物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5D5403" w:rsidRDefault="00442EED" w:rsidP="00AF4AEA">
            <w:r>
              <w:rPr>
                <w:rFonts w:hint="eastAsia"/>
              </w:rPr>
              <w:t>申领人</w:t>
            </w:r>
            <w:r w:rsidR="005D5403">
              <w:rPr>
                <w:rFonts w:hint="eastAsia"/>
              </w:rPr>
              <w:t>进行</w:t>
            </w:r>
            <w:r>
              <w:rPr>
                <w:rFonts w:hint="eastAsia"/>
              </w:rPr>
              <w:t>货物</w:t>
            </w:r>
            <w:r w:rsidR="005D5403">
              <w:rPr>
                <w:rFonts w:hint="eastAsia"/>
              </w:rPr>
              <w:t>申领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申领人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无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5D5403" w:rsidRDefault="005D5403" w:rsidP="00AF4AEA">
            <w:r>
              <w:rPr>
                <w:rFonts w:hint="eastAsia"/>
              </w:rPr>
              <w:t>无</w:t>
            </w:r>
          </w:p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BF5B79" w:rsidRDefault="00BF5B79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申领人</w:t>
            </w:r>
            <w:r>
              <w:t>选择申领单</w:t>
            </w:r>
          </w:p>
          <w:p w:rsidR="00442EED" w:rsidRDefault="00442EED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申领人扫描货箱核实申领货物</w:t>
            </w:r>
          </w:p>
          <w:p w:rsidR="001B617C" w:rsidRPr="00E35FFE" w:rsidRDefault="00442EED" w:rsidP="00442EED">
            <w:pPr>
              <w:pStyle w:val="af1"/>
              <w:numPr>
                <w:ilvl w:val="0"/>
                <w:numId w:val="27"/>
              </w:numPr>
              <w:spacing w:line="240" w:lineRule="auto"/>
              <w:ind w:firstLineChars="0"/>
              <w:jc w:val="both"/>
            </w:pPr>
            <w:r>
              <w:t>申领人确认申领成功</w:t>
            </w:r>
          </w:p>
        </w:tc>
      </w:tr>
      <w:tr w:rsidR="005D5403" w:rsidRPr="00FA1BAC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5D5403" w:rsidRP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  <w:tr w:rsidR="005D5403" w:rsidTr="00AF4AEA">
        <w:tc>
          <w:tcPr>
            <w:tcW w:w="1701" w:type="dxa"/>
          </w:tcPr>
          <w:p w:rsidR="005D5403" w:rsidRDefault="005D5403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5D5403" w:rsidRDefault="005D5403" w:rsidP="00AF4AEA"/>
        </w:tc>
      </w:tr>
    </w:tbl>
    <w:p w:rsidR="00A53AD1" w:rsidRDefault="00FA0A47" w:rsidP="00A53AD1">
      <w:pPr>
        <w:pStyle w:val="3"/>
      </w:pPr>
      <w:r>
        <w:rPr>
          <w:rFonts w:hint="eastAsia"/>
        </w:rPr>
        <w:lastRenderedPageBreak/>
        <w:t>货物</w:t>
      </w:r>
      <w:r>
        <w:t>暂存点跟踪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A53AD1" w:rsidRDefault="00A53AD1" w:rsidP="00AF4AEA">
            <w:r>
              <w:rPr>
                <w:rFonts w:hint="eastAsia"/>
              </w:rPr>
              <w:t>UC10</w:t>
            </w:r>
            <w:r w:rsidR="00FA0A47">
              <w:rPr>
                <w:rFonts w:hint="eastAsia"/>
              </w:rPr>
              <w:t>7</w:t>
            </w:r>
          </w:p>
        </w:tc>
        <w:tc>
          <w:tcPr>
            <w:tcW w:w="2687" w:type="dxa"/>
          </w:tcPr>
          <w:p w:rsidR="00A53AD1" w:rsidRDefault="00A53AD1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A53AD1" w:rsidRPr="00B55FFC" w:rsidRDefault="00FA0A47" w:rsidP="00AF4AEA">
            <w:r>
              <w:rPr>
                <w:rFonts w:hint="eastAsia"/>
              </w:rPr>
              <w:t>货物</w:t>
            </w:r>
            <w:r>
              <w:t>暂存点跟踪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A53AD1" w:rsidRDefault="00905D13" w:rsidP="00A53AD1">
            <w:r>
              <w:rPr>
                <w:rFonts w:hint="eastAsia"/>
              </w:rPr>
              <w:t>暂存点</w:t>
            </w:r>
            <w:r>
              <w:t>负责人</w:t>
            </w:r>
            <w:r w:rsidR="004B1148">
              <w:rPr>
                <w:rFonts w:hint="eastAsia"/>
              </w:rPr>
              <w:t>对到达</w:t>
            </w:r>
            <w:r w:rsidR="004B1148">
              <w:t>暂存点的货物进行扫描确认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A53AD1" w:rsidRDefault="00FA0A47" w:rsidP="00AF4AEA">
            <w:r>
              <w:rPr>
                <w:rFonts w:hint="eastAsia"/>
              </w:rPr>
              <w:t>暂存点</w:t>
            </w:r>
            <w:r>
              <w:t>负责人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A53AD1" w:rsidRDefault="00A53AD1" w:rsidP="00AF4AEA">
            <w:r>
              <w:rPr>
                <w:rFonts w:hint="eastAsia"/>
              </w:rPr>
              <w:t>无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A53AD1" w:rsidRDefault="00A53AD1" w:rsidP="00AF4AEA">
            <w:r>
              <w:rPr>
                <w:rFonts w:hint="eastAsia"/>
              </w:rPr>
              <w:t>无</w:t>
            </w:r>
          </w:p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520D06" w:rsidRDefault="00520D06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暂存点负责人</w:t>
            </w:r>
            <w:r w:rsidR="00CE4210">
              <w:rPr>
                <w:rFonts w:hint="eastAsia"/>
              </w:rPr>
              <w:t>选择</w:t>
            </w:r>
            <w:r w:rsidR="00EB7EF5">
              <w:rPr>
                <w:rFonts w:hint="eastAsia"/>
              </w:rPr>
              <w:t>到达</w:t>
            </w:r>
            <w:r w:rsidR="00EB7EF5">
              <w:t>暂存点的</w:t>
            </w:r>
            <w:r w:rsidR="00EB7EF5">
              <w:rPr>
                <w:rFonts w:hint="eastAsia"/>
              </w:rPr>
              <w:t>货物</w:t>
            </w:r>
            <w:r>
              <w:rPr>
                <w:rFonts w:hint="eastAsia"/>
              </w:rPr>
              <w:t>申领</w:t>
            </w:r>
            <w:r>
              <w:t>单</w:t>
            </w:r>
          </w:p>
          <w:p w:rsidR="00FA0A47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暂存点负责人扫描货箱确认货物抵达</w:t>
            </w:r>
          </w:p>
          <w:p w:rsidR="00FA0A47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回传暂存点信息</w:t>
            </w:r>
            <w:r>
              <w:rPr>
                <w:rFonts w:hint="eastAsia"/>
              </w:rPr>
              <w:t>、</w:t>
            </w:r>
            <w:r>
              <w:t>负责人信息</w:t>
            </w:r>
            <w:r>
              <w:rPr>
                <w:rFonts w:hint="eastAsia"/>
              </w:rPr>
              <w:t>、</w:t>
            </w:r>
            <w:r>
              <w:t>时间至服务器</w:t>
            </w:r>
            <w:r>
              <w:rPr>
                <w:rFonts w:hint="eastAsia"/>
              </w:rPr>
              <w:t>（</w:t>
            </w:r>
            <w:r>
              <w:t>信息在初始化</w:t>
            </w:r>
            <w:r>
              <w:rPr>
                <w:rFonts w:hint="eastAsia"/>
              </w:rPr>
              <w:t>App时由暂存点负责人输入）</w:t>
            </w:r>
          </w:p>
          <w:p w:rsidR="00A53AD1" w:rsidRPr="00E35FFE" w:rsidRDefault="00FA0A47" w:rsidP="00FA0A47">
            <w:pPr>
              <w:pStyle w:val="af1"/>
              <w:numPr>
                <w:ilvl w:val="0"/>
                <w:numId w:val="28"/>
              </w:numPr>
              <w:spacing w:line="240" w:lineRule="auto"/>
              <w:ind w:firstLineChars="0"/>
              <w:jc w:val="both"/>
            </w:pPr>
            <w:r>
              <w:t>将信息</w:t>
            </w:r>
            <w:r>
              <w:rPr>
                <w:rFonts w:hint="eastAsia"/>
              </w:rPr>
              <w:t>（</w:t>
            </w:r>
            <w:r>
              <w:t>人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）</w:t>
            </w:r>
            <w:r>
              <w:t>写入到</w:t>
            </w:r>
            <w:r>
              <w:rPr>
                <w:rFonts w:hint="eastAsia"/>
              </w:rPr>
              <w:t>RFID标签中</w:t>
            </w:r>
          </w:p>
        </w:tc>
      </w:tr>
      <w:tr w:rsidR="00A53AD1" w:rsidRPr="00FA1BAC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A53AD1" w:rsidRPr="005D5403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  <w:p w:rsidR="00A53AD1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</w:tc>
      </w:tr>
      <w:tr w:rsidR="00A53AD1" w:rsidTr="00AF4AEA">
        <w:tc>
          <w:tcPr>
            <w:tcW w:w="1701" w:type="dxa"/>
          </w:tcPr>
          <w:p w:rsidR="00A53AD1" w:rsidRDefault="00A53AD1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A53AD1" w:rsidRDefault="00A53AD1" w:rsidP="00AF4AEA"/>
        </w:tc>
      </w:tr>
    </w:tbl>
    <w:p w:rsidR="00DE16B2" w:rsidRDefault="004B1148" w:rsidP="00DE16B2">
      <w:pPr>
        <w:pStyle w:val="3"/>
      </w:pPr>
      <w:r>
        <w:rPr>
          <w:rFonts w:hint="eastAsia"/>
        </w:rPr>
        <w:t>货物</w:t>
      </w:r>
      <w:r>
        <w:t>施工点跟踪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86"/>
        <w:gridCol w:w="2687"/>
        <w:gridCol w:w="2394"/>
      </w:tblGrid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E16B2" w:rsidRDefault="00DE16B2" w:rsidP="00AF4AEA">
            <w:r>
              <w:rPr>
                <w:rFonts w:hint="eastAsia"/>
              </w:rPr>
              <w:t>UC10</w:t>
            </w:r>
            <w:r w:rsidR="004B1148">
              <w:rPr>
                <w:rFonts w:hint="eastAsia"/>
              </w:rPr>
              <w:t>8</w:t>
            </w:r>
          </w:p>
        </w:tc>
        <w:tc>
          <w:tcPr>
            <w:tcW w:w="2687" w:type="dxa"/>
          </w:tcPr>
          <w:p w:rsidR="00DE16B2" w:rsidRDefault="00DE16B2" w:rsidP="00AF4AEA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E16B2" w:rsidRPr="00B55FFC" w:rsidRDefault="004B1148" w:rsidP="00AF4AEA">
            <w:r>
              <w:rPr>
                <w:rFonts w:hint="eastAsia"/>
              </w:rPr>
              <w:t>货物</w:t>
            </w:r>
            <w:r>
              <w:t>施工点跟踪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E16B2" w:rsidRDefault="004B1148" w:rsidP="00AF4AEA">
            <w:r>
              <w:rPr>
                <w:rFonts w:hint="eastAsia"/>
              </w:rPr>
              <w:t>施工点</w:t>
            </w:r>
            <w:r>
              <w:t>负责人</w:t>
            </w:r>
            <w:r>
              <w:rPr>
                <w:rFonts w:hint="eastAsia"/>
              </w:rPr>
              <w:t>对到达施工</w:t>
            </w:r>
            <w:r>
              <w:t>点的货物进行扫描确认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DE16B2" w:rsidRDefault="004B1148" w:rsidP="00AF4AEA">
            <w:r>
              <w:rPr>
                <w:rFonts w:hint="eastAsia"/>
              </w:rPr>
              <w:t>施工点</w:t>
            </w:r>
            <w:r>
              <w:t>负责人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r>
              <w:rPr>
                <w:rFonts w:hint="eastAsia"/>
              </w:rPr>
              <w:t>无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E16B2" w:rsidRDefault="00DE16B2" w:rsidP="00AF4AEA">
            <w:r>
              <w:rPr>
                <w:rFonts w:hint="eastAsia"/>
              </w:rPr>
              <w:t>无</w:t>
            </w:r>
          </w:p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施工点负责人选择到达施工点</w:t>
            </w:r>
            <w:r>
              <w:t>的</w:t>
            </w:r>
            <w:r>
              <w:rPr>
                <w:rFonts w:hint="eastAsia"/>
              </w:rPr>
              <w:t>货物申领</w:t>
            </w:r>
            <w:r>
              <w:t>单</w:t>
            </w:r>
          </w:p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施工点负责人扫描货箱确认货物抵达</w:t>
            </w:r>
          </w:p>
          <w:p w:rsidR="004B1148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回传施工点信息</w:t>
            </w:r>
            <w:r>
              <w:rPr>
                <w:rFonts w:hint="eastAsia"/>
              </w:rPr>
              <w:t>、</w:t>
            </w:r>
            <w:r>
              <w:t>负责人信息</w:t>
            </w:r>
            <w:r>
              <w:rPr>
                <w:rFonts w:hint="eastAsia"/>
              </w:rPr>
              <w:t>、</w:t>
            </w:r>
            <w:r>
              <w:t>时间至服务器</w:t>
            </w:r>
            <w:r>
              <w:rPr>
                <w:rFonts w:hint="eastAsia"/>
              </w:rPr>
              <w:t>（</w:t>
            </w:r>
            <w:r>
              <w:t>信息在初始化</w:t>
            </w:r>
            <w:r>
              <w:rPr>
                <w:rFonts w:hint="eastAsia"/>
              </w:rPr>
              <w:t>App时由施工点负责人输入）</w:t>
            </w:r>
          </w:p>
          <w:p w:rsidR="00A746DD" w:rsidRPr="00E35FFE" w:rsidRDefault="004B1148" w:rsidP="004B1148">
            <w:pPr>
              <w:pStyle w:val="af1"/>
              <w:numPr>
                <w:ilvl w:val="0"/>
                <w:numId w:val="29"/>
              </w:numPr>
              <w:spacing w:line="240" w:lineRule="auto"/>
              <w:ind w:firstLineChars="0"/>
              <w:jc w:val="both"/>
            </w:pPr>
            <w:r>
              <w:t>将信息</w:t>
            </w:r>
            <w:r>
              <w:rPr>
                <w:rFonts w:hint="eastAsia"/>
              </w:rPr>
              <w:t>（</w:t>
            </w:r>
            <w:r>
              <w:t>人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）</w:t>
            </w:r>
            <w:r>
              <w:t>写入到</w:t>
            </w:r>
            <w:r>
              <w:rPr>
                <w:rFonts w:hint="eastAsia"/>
              </w:rPr>
              <w:t>RFID标签中</w:t>
            </w:r>
          </w:p>
        </w:tc>
      </w:tr>
      <w:tr w:rsidR="00DE16B2" w:rsidRPr="00FA1BAC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DE16B2" w:rsidRPr="005D5403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  <w:tr w:rsidR="00DE16B2" w:rsidTr="00AF4AEA">
        <w:tc>
          <w:tcPr>
            <w:tcW w:w="1701" w:type="dxa"/>
          </w:tcPr>
          <w:p w:rsidR="00DE16B2" w:rsidRDefault="00DE16B2" w:rsidP="00AF4AEA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E16B2" w:rsidRDefault="00DE16B2" w:rsidP="00AF4AEA"/>
        </w:tc>
      </w:tr>
    </w:tbl>
    <w:p w:rsidR="00E67440" w:rsidRDefault="00E67440">
      <w:pPr>
        <w:pStyle w:val="2"/>
        <w:ind w:left="720" w:hanging="720"/>
      </w:pPr>
      <w:r>
        <w:rPr>
          <w:rFonts w:hint="eastAsia"/>
        </w:rPr>
        <w:t>可用性</w:t>
      </w:r>
      <w:bookmarkEnd w:id="9"/>
    </w:p>
    <w:p w:rsidR="005C7762" w:rsidRDefault="005C7762" w:rsidP="005C7762">
      <w:r>
        <w:rPr>
          <w:rFonts w:hint="eastAsia"/>
        </w:rPr>
        <w:t>1.操作简单</w:t>
      </w:r>
    </w:p>
    <w:p w:rsidR="005C7762" w:rsidRDefault="00843FB6" w:rsidP="005C7762">
      <w:pPr>
        <w:ind w:firstLineChars="200" w:firstLine="400"/>
      </w:pPr>
      <w:r>
        <w:rPr>
          <w:rFonts w:hint="eastAsia"/>
        </w:rPr>
        <w:t>本系统提供给用户使用的是</w:t>
      </w:r>
      <w:r w:rsidR="005C7762">
        <w:rPr>
          <w:rFonts w:hint="eastAsia"/>
        </w:rPr>
        <w:t>PC</w:t>
      </w:r>
      <w:r>
        <w:rPr>
          <w:rFonts w:hint="eastAsia"/>
        </w:rPr>
        <w:t>以及手持终端上的界</w:t>
      </w:r>
      <w:r w:rsidR="005C7762">
        <w:rPr>
          <w:rFonts w:hint="eastAsia"/>
        </w:rPr>
        <w:t>面,复杂算法和处理过程在服务器端实现，用户培训时间是无使用经验的用户熟悉大部分功能使用的时间，使用者无需计算机或软件专业知识，一般的用户培训时间大约是1-2小时。</w:t>
      </w:r>
    </w:p>
    <w:p w:rsidR="005C7762" w:rsidRDefault="005C7762" w:rsidP="005C7762">
      <w:r>
        <w:rPr>
          <w:rFonts w:hint="eastAsia"/>
        </w:rPr>
        <w:t>2.图形化用户交互</w:t>
      </w:r>
    </w:p>
    <w:p w:rsidR="005C7762" w:rsidRDefault="005C7762" w:rsidP="005C7762">
      <w:pPr>
        <w:ind w:firstLineChars="200" w:firstLine="400"/>
      </w:pPr>
      <w:r>
        <w:rPr>
          <w:rFonts w:hint="eastAsia"/>
        </w:rPr>
        <w:t>本系统提供一个美观且清晰明了的UI界面，</w:t>
      </w:r>
      <w:proofErr w:type="gramStart"/>
      <w:r>
        <w:rPr>
          <w:rFonts w:hint="eastAsia"/>
        </w:rPr>
        <w:t>直观将</w:t>
      </w:r>
      <w:proofErr w:type="gramEnd"/>
      <w:r>
        <w:rPr>
          <w:rFonts w:hint="eastAsia"/>
        </w:rPr>
        <w:t>本系统的功能展现给用户，方便用户使用。同时提供一个新手教程功能，快捷引导用户使用相关功能。</w:t>
      </w:r>
    </w:p>
    <w:p w:rsidR="005C7762" w:rsidRDefault="005C7762" w:rsidP="005C7762">
      <w:r>
        <w:rPr>
          <w:rFonts w:hint="eastAsia"/>
        </w:rPr>
        <w:t>3.可接近性</w:t>
      </w:r>
    </w:p>
    <w:p w:rsidR="005C7762" w:rsidRDefault="005C7762" w:rsidP="005C7762">
      <w:pPr>
        <w:ind w:firstLineChars="200" w:firstLine="400"/>
      </w:pPr>
      <w:r>
        <w:rPr>
          <w:rFonts w:hint="eastAsia"/>
        </w:rPr>
        <w:t>本系统提供用户指导手册，可以让用户快速了解软件的使用方法。</w:t>
      </w:r>
    </w:p>
    <w:p w:rsidR="005C7762" w:rsidRDefault="005C7762" w:rsidP="005C7762">
      <w:r>
        <w:rPr>
          <w:rFonts w:hint="eastAsia"/>
        </w:rPr>
        <w:t>4.符合标准</w:t>
      </w:r>
    </w:p>
    <w:p w:rsidR="005C7762" w:rsidRPr="005C7762" w:rsidRDefault="005C7762" w:rsidP="005C7762">
      <w:pPr>
        <w:ind w:firstLineChars="200" w:firstLine="400"/>
      </w:pPr>
      <w:r>
        <w:rPr>
          <w:rFonts w:hint="eastAsia"/>
        </w:rPr>
        <w:t>产品应符合法律和法规（FDA、UCC）标准、通讯标准（TCP/IP、ISDN）、平台一致性标准（Windows、Linux 等）以及质量和安全标准（UL、ISO、CMM）</w:t>
      </w:r>
    </w:p>
    <w:p w:rsidR="00E67440" w:rsidRDefault="00E67440">
      <w:pPr>
        <w:pStyle w:val="2"/>
      </w:pPr>
      <w:bookmarkStart w:id="11" w:name="_Toc498836235"/>
      <w:r>
        <w:rPr>
          <w:rFonts w:hint="eastAsia"/>
        </w:rPr>
        <w:lastRenderedPageBreak/>
        <w:t>可靠性</w:t>
      </w:r>
      <w:bookmarkEnd w:id="11"/>
    </w:p>
    <w:p w:rsidR="00891A7E" w:rsidRDefault="00891A7E" w:rsidP="00891A7E">
      <w:pPr>
        <w:pStyle w:val="3"/>
      </w:pPr>
      <w:r>
        <w:rPr>
          <w:rFonts w:hint="eastAsia"/>
        </w:rPr>
        <w:t>平均故障间隔时间（MTBF）</w:t>
      </w:r>
    </w:p>
    <w:p w:rsidR="00891A7E" w:rsidRDefault="00891A7E" w:rsidP="00891A7E">
      <w:r>
        <w:rPr>
          <w:rFonts w:hint="eastAsia"/>
        </w:rPr>
        <w:t>平均故障间隔时间为6个月。</w:t>
      </w:r>
    </w:p>
    <w:p w:rsidR="00891A7E" w:rsidRDefault="00891A7E" w:rsidP="00891A7E">
      <w:pPr>
        <w:pStyle w:val="3"/>
      </w:pPr>
      <w:r>
        <w:rPr>
          <w:rFonts w:hint="eastAsia"/>
        </w:rPr>
        <w:t>平均修复时间（MTTR）</w:t>
      </w:r>
    </w:p>
    <w:p w:rsidR="00891A7E" w:rsidRDefault="00891A7E" w:rsidP="00891A7E">
      <w:r>
        <w:rPr>
          <w:rFonts w:hint="eastAsia"/>
        </w:rPr>
        <w:t>平均修复时间为不超过3个小时。</w:t>
      </w:r>
    </w:p>
    <w:p w:rsidR="00891A7E" w:rsidRDefault="00891A7E" w:rsidP="00891A7E">
      <w:pPr>
        <w:pStyle w:val="3"/>
      </w:pPr>
      <w:r>
        <w:rPr>
          <w:rFonts w:hint="eastAsia"/>
        </w:rPr>
        <w:t>最高缺陷率</w:t>
      </w:r>
    </w:p>
    <w:p w:rsidR="00891A7E" w:rsidRDefault="00891A7E" w:rsidP="00891A7E">
      <w:r>
        <w:rPr>
          <w:rFonts w:hint="eastAsia"/>
        </w:rPr>
        <w:t>平均每个功能点的错误数目为0.1。</w:t>
      </w:r>
    </w:p>
    <w:p w:rsidR="00891A7E" w:rsidRDefault="00891A7E" w:rsidP="00891A7E">
      <w:pPr>
        <w:pStyle w:val="3"/>
      </w:pPr>
      <w:r>
        <w:rPr>
          <w:rFonts w:hint="eastAsia"/>
        </w:rPr>
        <w:t>平均运行时间</w:t>
      </w:r>
    </w:p>
    <w:p w:rsidR="00891A7E" w:rsidRDefault="00891A7E" w:rsidP="00891A7E">
      <w:r>
        <w:rPr>
          <w:rFonts w:hint="eastAsia"/>
        </w:rPr>
        <w:tab/>
        <w:t xml:space="preserve">   平均运行时间为一年中的99.9%。</w:t>
      </w:r>
    </w:p>
    <w:p w:rsidR="00891A7E" w:rsidRDefault="00891A7E" w:rsidP="00891A7E">
      <w:pPr>
        <w:pStyle w:val="3"/>
      </w:pPr>
      <w:r>
        <w:rPr>
          <w:rFonts w:hint="eastAsia"/>
        </w:rPr>
        <w:t>平均缺陷率</w:t>
      </w:r>
    </w:p>
    <w:p w:rsidR="00891A7E" w:rsidRDefault="00891A7E" w:rsidP="00891A7E">
      <w:r>
        <w:rPr>
          <w:rFonts w:hint="eastAsia"/>
        </w:rPr>
        <w:t>错误分类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4452"/>
        <w:gridCol w:w="3301"/>
      </w:tblGrid>
      <w:tr w:rsidR="00891A7E" w:rsidRPr="00891A7E" w:rsidTr="00FF0F7C">
        <w:trPr>
          <w:trHeight w:val="31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错误类型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错误定义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缺陷率</w:t>
            </w:r>
          </w:p>
        </w:tc>
      </w:tr>
      <w:tr w:rsidR="00891A7E" w:rsidRPr="00891A7E" w:rsidTr="00FF0F7C">
        <w:trPr>
          <w:trHeight w:val="76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严重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系统不能正常运行或某部分功能完全不能正常实现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平均每个功能点0个</w:t>
            </w:r>
          </w:p>
        </w:tc>
      </w:tr>
      <w:tr w:rsidR="00891A7E" w:rsidRPr="00891A7E" w:rsidTr="00FF0F7C">
        <w:trPr>
          <w:trHeight w:val="31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661DBE" w:rsidP="00123347">
            <w:pPr>
              <w:jc w:val="center"/>
            </w:pPr>
            <w:r>
              <w:rPr>
                <w:rFonts w:hint="eastAsia"/>
                <w:lang w:val="zh-TW"/>
              </w:rPr>
              <w:t xml:space="preserve">     </w:t>
            </w:r>
            <w:r w:rsidR="00891A7E" w:rsidRPr="00891A7E">
              <w:rPr>
                <w:lang w:val="zh-TW"/>
              </w:rPr>
              <w:t>大错误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系统正常运行，某部分功能结果错误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平均每个功能点不超过0.</w:t>
            </w:r>
            <w:r w:rsidRPr="00891A7E">
              <w:t>2</w:t>
            </w:r>
            <w:r w:rsidRPr="00891A7E">
              <w:rPr>
                <w:lang w:val="zh-TW"/>
              </w:rPr>
              <w:t>个</w:t>
            </w:r>
          </w:p>
        </w:tc>
      </w:tr>
      <w:tr w:rsidR="00891A7E" w:rsidRPr="00891A7E" w:rsidTr="00FF0F7C">
        <w:trPr>
          <w:trHeight w:val="760"/>
          <w:jc w:val="center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06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小错误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系统正常运行，逻辑实现正确。但部分功能效果不完全正确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1A7E" w:rsidRPr="00891A7E" w:rsidRDefault="00891A7E" w:rsidP="00123347">
            <w:pPr>
              <w:jc w:val="center"/>
            </w:pPr>
            <w:r w:rsidRPr="00891A7E">
              <w:rPr>
                <w:lang w:val="zh-TW"/>
              </w:rPr>
              <w:t>平均每个功能点不超过</w:t>
            </w:r>
            <w:r w:rsidRPr="00891A7E">
              <w:t>1</w:t>
            </w:r>
            <w:r w:rsidRPr="00891A7E">
              <w:rPr>
                <w:lang w:val="zh-TW"/>
              </w:rPr>
              <w:t>个</w:t>
            </w:r>
          </w:p>
        </w:tc>
      </w:tr>
    </w:tbl>
    <w:p w:rsidR="00891A7E" w:rsidRPr="00891A7E" w:rsidRDefault="00891A7E" w:rsidP="00891A7E"/>
    <w:p w:rsidR="00E67440" w:rsidRDefault="00E67440">
      <w:pPr>
        <w:pStyle w:val="2"/>
        <w:numPr>
          <w:ilvl w:val="1"/>
          <w:numId w:val="1"/>
        </w:numPr>
      </w:pPr>
      <w:bookmarkStart w:id="12" w:name="_Toc498836237"/>
      <w:r>
        <w:rPr>
          <w:rFonts w:hint="eastAsia"/>
        </w:rPr>
        <w:t>性能</w:t>
      </w:r>
      <w:bookmarkEnd w:id="12"/>
    </w:p>
    <w:p w:rsidR="001B3FED" w:rsidRDefault="001B3FED" w:rsidP="001B3FED">
      <w:pPr>
        <w:pStyle w:val="3"/>
      </w:pPr>
      <w:r>
        <w:rPr>
          <w:rFonts w:hint="eastAsia"/>
        </w:rPr>
        <w:t>响应时间</w:t>
      </w:r>
    </w:p>
    <w:p w:rsidR="001B3FED" w:rsidRDefault="001B3FED" w:rsidP="00D9072D">
      <w:pPr>
        <w:ind w:firstLineChars="200" w:firstLine="400"/>
      </w:pPr>
      <w:r>
        <w:rPr>
          <w:rFonts w:hint="eastAsia"/>
        </w:rPr>
        <w:t>正常情况下启动时间平均不超过1s</w:t>
      </w:r>
      <w:r w:rsidR="0090720A">
        <w:rPr>
          <w:rFonts w:hint="eastAsia"/>
        </w:rPr>
        <w:t>，在正常网络环境下，使用</w:t>
      </w:r>
      <w:r w:rsidR="001631A4">
        <w:rPr>
          <w:rFonts w:hint="eastAsia"/>
        </w:rPr>
        <w:t>本系统的用户</w:t>
      </w:r>
      <w:r>
        <w:rPr>
          <w:rFonts w:hint="eastAsia"/>
        </w:rPr>
        <w:t xml:space="preserve">的响应时间不超过1000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E67440" w:rsidRDefault="00E67440">
      <w:pPr>
        <w:pStyle w:val="2"/>
      </w:pPr>
      <w:bookmarkStart w:id="13" w:name="_Toc498836239"/>
      <w:r>
        <w:rPr>
          <w:rFonts w:hint="eastAsia"/>
        </w:rPr>
        <w:t>可支持性</w:t>
      </w:r>
      <w:bookmarkEnd w:id="13"/>
    </w:p>
    <w:p w:rsidR="00835BDE" w:rsidRPr="00835BDE" w:rsidRDefault="00835BDE" w:rsidP="00835BDE">
      <w:r>
        <w:rPr>
          <w:rFonts w:hint="eastAsia"/>
        </w:rPr>
        <w:t>无</w:t>
      </w:r>
    </w:p>
    <w:p w:rsidR="00E67440" w:rsidRDefault="00E67440">
      <w:pPr>
        <w:pStyle w:val="2"/>
      </w:pPr>
      <w:bookmarkStart w:id="14" w:name="_Toc498836241"/>
      <w:r>
        <w:rPr>
          <w:rFonts w:hint="eastAsia"/>
        </w:rPr>
        <w:t>设计约束</w:t>
      </w:r>
      <w:bookmarkEnd w:id="14"/>
    </w:p>
    <w:p w:rsidR="00B35A02" w:rsidRDefault="00B35A02" w:rsidP="00B35A02">
      <w:pPr>
        <w:pStyle w:val="3"/>
      </w:pPr>
      <w:r>
        <w:rPr>
          <w:rFonts w:hint="eastAsia"/>
        </w:rPr>
        <w:t>软件语言</w:t>
      </w:r>
    </w:p>
    <w:p w:rsidR="00B35A02" w:rsidRDefault="00B35A02" w:rsidP="00D9072D">
      <w:pPr>
        <w:ind w:firstLineChars="200" w:firstLine="400"/>
      </w:pPr>
      <w:r>
        <w:rPr>
          <w:rFonts w:hint="eastAsia"/>
        </w:rPr>
        <w:t>本系统软件使用Java语言进行软件部分的编写。</w:t>
      </w:r>
    </w:p>
    <w:p w:rsidR="00B35A02" w:rsidRDefault="00B35A02" w:rsidP="00B35A02">
      <w:pPr>
        <w:pStyle w:val="3"/>
      </w:pPr>
      <w:r>
        <w:rPr>
          <w:rFonts w:hint="eastAsia"/>
        </w:rPr>
        <w:t>软件开发</w:t>
      </w:r>
    </w:p>
    <w:p w:rsidR="00B35A02" w:rsidRDefault="00B35A02" w:rsidP="00D9072D">
      <w:pPr>
        <w:ind w:firstLineChars="200" w:firstLine="400"/>
      </w:pPr>
      <w:r>
        <w:rPr>
          <w:rFonts w:hint="eastAsia"/>
        </w:rPr>
        <w:t>使用</w:t>
      </w:r>
      <w:r w:rsidR="008B0C82">
        <w:t>Android Studio</w:t>
      </w:r>
      <w:r>
        <w:rPr>
          <w:rFonts w:hint="eastAsia"/>
        </w:rPr>
        <w:t>，</w:t>
      </w:r>
      <w:proofErr w:type="spellStart"/>
      <w:r w:rsidR="008B0C82">
        <w:rPr>
          <w:rFonts w:hint="eastAsia"/>
        </w:rPr>
        <w:t>Intellij</w:t>
      </w:r>
      <w:proofErr w:type="spellEnd"/>
      <w:r w:rsidR="008B0C82">
        <w:rPr>
          <w:rFonts w:hint="eastAsia"/>
        </w:rPr>
        <w:t xml:space="preserve"> Idea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等工具进行开发。</w:t>
      </w:r>
    </w:p>
    <w:p w:rsidR="00B35A02" w:rsidRDefault="00B35A02" w:rsidP="00B35A02">
      <w:pPr>
        <w:pStyle w:val="3"/>
      </w:pPr>
      <w:r>
        <w:rPr>
          <w:rFonts w:hint="eastAsia"/>
        </w:rPr>
        <w:t>网络要求</w:t>
      </w:r>
    </w:p>
    <w:p w:rsidR="00B35A02" w:rsidRPr="00B35A02" w:rsidRDefault="00B35A02" w:rsidP="0092279F">
      <w:pPr>
        <w:ind w:firstLineChars="200" w:firstLine="400"/>
      </w:pPr>
      <w:r>
        <w:rPr>
          <w:rFonts w:hint="eastAsia"/>
        </w:rPr>
        <w:t>运行本软件的电脑需要配置如IE、chrome等web浏览器。</w:t>
      </w:r>
    </w:p>
    <w:p w:rsidR="00E67440" w:rsidRDefault="00E67440">
      <w:pPr>
        <w:pStyle w:val="2"/>
      </w:pPr>
      <w:bookmarkStart w:id="15" w:name="_Toc498836243"/>
      <w:r>
        <w:rPr>
          <w:rFonts w:hint="eastAsia"/>
        </w:rPr>
        <w:t>联机用户文档和帮助系统需求</w:t>
      </w:r>
      <w:bookmarkEnd w:id="15"/>
    </w:p>
    <w:p w:rsidR="00665340" w:rsidRPr="00665340" w:rsidRDefault="00665340" w:rsidP="00665340">
      <w:pPr>
        <w:ind w:firstLineChars="200" w:firstLine="400"/>
      </w:pPr>
      <w:r>
        <w:rPr>
          <w:rStyle w:val="a8"/>
          <w:lang w:val="zh-TW" w:eastAsia="zh-TW"/>
        </w:rPr>
        <w:t>本软件提供帮助文档，对软件的使用方式进行详细的说明，以及常见问题的</w:t>
      </w:r>
      <w:r>
        <w:rPr>
          <w:rStyle w:val="a8"/>
        </w:rPr>
        <w:t>FAQ</w:t>
      </w:r>
      <w:r>
        <w:rPr>
          <w:rStyle w:val="a8"/>
          <w:lang w:val="zh-TW" w:eastAsia="zh-TW"/>
        </w:rPr>
        <w:t>等。</w:t>
      </w:r>
    </w:p>
    <w:p w:rsidR="00903CD8" w:rsidRDefault="00E67440" w:rsidP="00903CD8">
      <w:pPr>
        <w:pStyle w:val="2"/>
      </w:pPr>
      <w:bookmarkStart w:id="16" w:name="_Toc498836244"/>
      <w:r>
        <w:rPr>
          <w:rFonts w:hint="eastAsia"/>
        </w:rPr>
        <w:lastRenderedPageBreak/>
        <w:t>购买的构件</w:t>
      </w:r>
      <w:bookmarkEnd w:id="16"/>
    </w:p>
    <w:p w:rsidR="00903CD8" w:rsidRPr="00903CD8" w:rsidRDefault="00903CD8" w:rsidP="00903CD8">
      <w:r>
        <w:rPr>
          <w:rFonts w:hint="eastAsia"/>
        </w:rPr>
        <w:t xml:space="preserve">   标签</w:t>
      </w:r>
      <w:r>
        <w:t>打印机</w:t>
      </w:r>
      <w:r w:rsidR="001716F3">
        <w:rPr>
          <w:rFonts w:hint="eastAsia"/>
        </w:rPr>
        <w:t>、</w:t>
      </w:r>
      <w:r w:rsidR="001716F3">
        <w:t>NFC手持设备</w:t>
      </w:r>
    </w:p>
    <w:p w:rsidR="00E67440" w:rsidRDefault="00E67440">
      <w:pPr>
        <w:pStyle w:val="2"/>
      </w:pPr>
      <w:bookmarkStart w:id="17" w:name="_Toc498836245"/>
      <w:r>
        <w:rPr>
          <w:rFonts w:hint="eastAsia"/>
        </w:rPr>
        <w:t>接口</w:t>
      </w:r>
      <w:bookmarkEnd w:id="17"/>
    </w:p>
    <w:p w:rsidR="00E67440" w:rsidRDefault="00E67440">
      <w:pPr>
        <w:pStyle w:val="3"/>
        <w:ind w:left="720" w:hanging="720"/>
      </w:pPr>
      <w:bookmarkStart w:id="18" w:name="_Toc498836246"/>
      <w:r>
        <w:rPr>
          <w:rFonts w:hint="eastAsia"/>
        </w:rPr>
        <w:t>用户界面</w:t>
      </w:r>
      <w:bookmarkEnd w:id="18"/>
    </w:p>
    <w:p w:rsidR="002908F7" w:rsidRPr="002908F7" w:rsidRDefault="002908F7" w:rsidP="002908F7">
      <w:pPr>
        <w:ind w:firstLineChars="200" w:firstLine="400"/>
      </w:pPr>
      <w:r>
        <w:t>本软件有清晰明了的提示信息。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19" w:name="_Toc498836247"/>
      <w:r>
        <w:rPr>
          <w:rFonts w:hint="eastAsia"/>
        </w:rPr>
        <w:t>硬件接口</w:t>
      </w:r>
      <w:bookmarkEnd w:id="19"/>
    </w:p>
    <w:p w:rsidR="002908F7" w:rsidRPr="002908F7" w:rsidRDefault="002908F7" w:rsidP="002908F7">
      <w:r>
        <w:rPr>
          <w:rFonts w:hint="eastAsia"/>
        </w:rPr>
        <w:t xml:space="preserve">    </w:t>
      </w:r>
      <w:r w:rsidR="00B77017">
        <w:rPr>
          <w:rFonts w:hint="eastAsia"/>
        </w:rPr>
        <w:t>NFC</w:t>
      </w:r>
      <w:r w:rsidR="00B77017">
        <w:t>手机</w:t>
      </w:r>
    </w:p>
    <w:p w:rsidR="00E67440" w:rsidRDefault="00E67440">
      <w:pPr>
        <w:pStyle w:val="3"/>
        <w:ind w:left="720" w:hanging="720"/>
      </w:pPr>
      <w:bookmarkStart w:id="20" w:name="_Toc498836248"/>
      <w:r>
        <w:rPr>
          <w:rFonts w:hint="eastAsia"/>
        </w:rPr>
        <w:t>软件接口</w:t>
      </w:r>
      <w:bookmarkEnd w:id="20"/>
    </w:p>
    <w:p w:rsidR="00510795" w:rsidRPr="00510795" w:rsidRDefault="00510795" w:rsidP="00510795">
      <w:r>
        <w:rPr>
          <w:rFonts w:hint="eastAsia"/>
        </w:rPr>
        <w:t xml:space="preserve">    无</w:t>
      </w:r>
    </w:p>
    <w:p w:rsidR="00E67440" w:rsidRDefault="00E67440" w:rsidP="007B23D2">
      <w:pPr>
        <w:pStyle w:val="3"/>
        <w:ind w:left="720" w:hanging="720"/>
      </w:pPr>
      <w:bookmarkStart w:id="21" w:name="_Toc498836249"/>
      <w:r>
        <w:rPr>
          <w:rFonts w:hint="eastAsia"/>
        </w:rPr>
        <w:t>通信接口</w:t>
      </w:r>
      <w:bookmarkEnd w:id="21"/>
    </w:p>
    <w:p w:rsidR="009968CD" w:rsidRPr="009968CD" w:rsidRDefault="009968CD" w:rsidP="009968CD">
      <w:r>
        <w:rPr>
          <w:rFonts w:hint="eastAsia"/>
        </w:rPr>
        <w:t xml:space="preserve">    通过</w:t>
      </w:r>
      <w:r>
        <w:t>socket通信</w:t>
      </w:r>
    </w:p>
    <w:p w:rsidR="00E67440" w:rsidRDefault="00E67440">
      <w:pPr>
        <w:pStyle w:val="2"/>
      </w:pPr>
      <w:bookmarkStart w:id="22" w:name="_Toc498836252"/>
      <w:r>
        <w:rPr>
          <w:rFonts w:hint="eastAsia"/>
        </w:rPr>
        <w:t>适用的标准</w:t>
      </w:r>
      <w:bookmarkEnd w:id="22"/>
    </w:p>
    <w:p w:rsidR="00E67440" w:rsidRDefault="008E2684" w:rsidP="00947FED">
      <w:pPr>
        <w:ind w:firstLine="360"/>
      </w:pPr>
      <w:r w:rsidRPr="008E2684">
        <w:rPr>
          <w:rFonts w:hint="eastAsia"/>
        </w:rPr>
        <w:t>产品符合法律和法规（FDA、UCC）标准、通讯标准（TCP/IP、ISDN）、平台一致性标准（Windows、Unix 等）以及质量和安全标准（UL、ISO、CMM）。文档符合计算机软件文档编制规范GB/T 8567-2006.编码符合java语言编码规范。本软件同意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 w:rsidSect="008C0C4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C08" w:rsidRDefault="00025C08">
      <w:r>
        <w:separator/>
      </w:r>
    </w:p>
  </w:endnote>
  <w:endnote w:type="continuationSeparator" w:id="0">
    <w:p w:rsidR="00025C08" w:rsidRDefault="0002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D31F9">
            <w:fldChar w:fldCharType="begin"/>
          </w:r>
          <w:r w:rsidR="00ED31F9">
            <w:instrText xml:space="preserve"> DOCPROPERTY "Company"  \* MERGEFORMAT </w:instrText>
          </w:r>
          <w:r w:rsidR="00ED31F9">
            <w:fldChar w:fldCharType="separate"/>
          </w:r>
          <w:r w:rsidR="00252A95">
            <w:rPr>
              <w:rFonts w:ascii="Times New Roman" w:hint="eastAsia"/>
            </w:rPr>
            <w:t>&lt;</w:t>
          </w:r>
          <w:r w:rsidR="00252A95">
            <w:rPr>
              <w:rFonts w:ascii="Times New Roman" w:hint="eastAsia"/>
            </w:rPr>
            <w:t>公司名称</w:t>
          </w:r>
          <w:r w:rsidR="00252A95">
            <w:rPr>
              <w:rFonts w:ascii="Times New Roman" w:hint="eastAsia"/>
            </w:rPr>
            <w:t>&gt;</w:t>
          </w:r>
          <w:r w:rsidR="00ED31F9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40" w:rsidRDefault="00E6744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8C0C47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8C0C47">
            <w:rPr>
              <w:rStyle w:val="a8"/>
              <w:rFonts w:ascii="Times New Roman"/>
              <w:noProof/>
            </w:rPr>
            <w:fldChar w:fldCharType="separate"/>
          </w:r>
          <w:r w:rsidR="00A844CF">
            <w:rPr>
              <w:rStyle w:val="a8"/>
              <w:rFonts w:ascii="Times New Roman"/>
              <w:noProof/>
            </w:rPr>
            <w:t>8</w:t>
          </w:r>
          <w:r w:rsidR="008C0C47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E67440" w:rsidRDefault="00E674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C08" w:rsidRDefault="00025C08">
      <w:r>
        <w:separator/>
      </w:r>
    </w:p>
  </w:footnote>
  <w:footnote w:type="continuationSeparator" w:id="0">
    <w:p w:rsidR="00025C08" w:rsidRDefault="00025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40">
      <w:tc>
        <w:tcPr>
          <w:tcW w:w="6379" w:type="dxa"/>
        </w:tcPr>
        <w:p w:rsidR="00E67440" w:rsidRDefault="00ED31F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52A95">
            <w:rPr>
              <w:rFonts w:ascii="Times New Roman" w:hint="eastAsia"/>
            </w:rPr>
            <w:t>&lt;</w:t>
          </w:r>
          <w:r w:rsidR="00252A95">
            <w:rPr>
              <w:rFonts w:ascii="Times New Roman" w:hint="eastAsia"/>
            </w:rPr>
            <w:t>项目名称</w:t>
          </w:r>
          <w:r w:rsidR="00252A9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7440" w:rsidRDefault="00E6744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E67440">
      <w:tc>
        <w:tcPr>
          <w:tcW w:w="6379" w:type="dxa"/>
        </w:tcPr>
        <w:p w:rsidR="00E67440" w:rsidRDefault="00ED31F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52A95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67440" w:rsidRDefault="00E6744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E67440">
      <w:tc>
        <w:tcPr>
          <w:tcW w:w="9558" w:type="dxa"/>
          <w:gridSpan w:val="2"/>
        </w:tcPr>
        <w:p w:rsidR="00E67440" w:rsidRDefault="00E67440">
          <w:r>
            <w:rPr>
              <w:rFonts w:ascii="Times New Roman"/>
              <w:noProof/>
            </w:rPr>
            <w:t>&lt;document identifier&gt;</w:t>
          </w:r>
        </w:p>
      </w:tc>
    </w:tr>
  </w:tbl>
  <w:p w:rsidR="00E67440" w:rsidRDefault="00E6744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A4807"/>
    <w:multiLevelType w:val="hybridMultilevel"/>
    <w:tmpl w:val="D170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3C28E4"/>
    <w:multiLevelType w:val="hybridMultilevel"/>
    <w:tmpl w:val="BD62F3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351DDF"/>
    <w:multiLevelType w:val="hybridMultilevel"/>
    <w:tmpl w:val="4642E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F36339"/>
    <w:multiLevelType w:val="hybridMultilevel"/>
    <w:tmpl w:val="B914B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B077F"/>
    <w:multiLevelType w:val="hybridMultilevel"/>
    <w:tmpl w:val="42841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121785"/>
    <w:multiLevelType w:val="hybridMultilevel"/>
    <w:tmpl w:val="94AC34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A753D1"/>
    <w:multiLevelType w:val="hybridMultilevel"/>
    <w:tmpl w:val="8E70D6DC"/>
    <w:lvl w:ilvl="0" w:tplc="41801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64217D"/>
    <w:multiLevelType w:val="hybridMultilevel"/>
    <w:tmpl w:val="BF12C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174F75"/>
    <w:multiLevelType w:val="hybridMultilevel"/>
    <w:tmpl w:val="1BCCB5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E71AD2"/>
    <w:multiLevelType w:val="hybridMultilevel"/>
    <w:tmpl w:val="4A04C8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2C648F"/>
    <w:multiLevelType w:val="hybridMultilevel"/>
    <w:tmpl w:val="FFAAD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71094C"/>
    <w:multiLevelType w:val="hybridMultilevel"/>
    <w:tmpl w:val="1944A60C"/>
    <w:lvl w:ilvl="0" w:tplc="1E90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84755"/>
    <w:multiLevelType w:val="hybridMultilevel"/>
    <w:tmpl w:val="F4F032A4"/>
    <w:lvl w:ilvl="0" w:tplc="1A8A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6C6CAE"/>
    <w:multiLevelType w:val="hybridMultilevel"/>
    <w:tmpl w:val="426A5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CB61DA"/>
    <w:multiLevelType w:val="hybridMultilevel"/>
    <w:tmpl w:val="70D049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9D4F89"/>
    <w:multiLevelType w:val="multilevel"/>
    <w:tmpl w:val="1A1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6E15F46"/>
    <w:multiLevelType w:val="hybridMultilevel"/>
    <w:tmpl w:val="CBC28646"/>
    <w:lvl w:ilvl="0" w:tplc="6B1CA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1629C1"/>
    <w:multiLevelType w:val="hybridMultilevel"/>
    <w:tmpl w:val="F8462D3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B266D4"/>
    <w:multiLevelType w:val="hybridMultilevel"/>
    <w:tmpl w:val="3C702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FC5CCF"/>
    <w:multiLevelType w:val="hybridMultilevel"/>
    <w:tmpl w:val="51941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1D4E00"/>
    <w:multiLevelType w:val="hybridMultilevel"/>
    <w:tmpl w:val="4ADE9E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A1138F"/>
    <w:multiLevelType w:val="hybridMultilevel"/>
    <w:tmpl w:val="0B424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E6234E"/>
    <w:multiLevelType w:val="hybridMultilevel"/>
    <w:tmpl w:val="46A4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2B6A05"/>
    <w:multiLevelType w:val="hybridMultilevel"/>
    <w:tmpl w:val="090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EB65F4"/>
    <w:multiLevelType w:val="hybridMultilevel"/>
    <w:tmpl w:val="A106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2620C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D66D52"/>
    <w:multiLevelType w:val="hybridMultilevel"/>
    <w:tmpl w:val="5D645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286960"/>
    <w:multiLevelType w:val="hybridMultilevel"/>
    <w:tmpl w:val="5CA6ABE2"/>
    <w:lvl w:ilvl="0" w:tplc="58F8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E5239D"/>
    <w:multiLevelType w:val="hybridMultilevel"/>
    <w:tmpl w:val="D57A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F501EB"/>
    <w:multiLevelType w:val="hybridMultilevel"/>
    <w:tmpl w:val="569CFFF2"/>
    <w:lvl w:ilvl="0" w:tplc="D736D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6F1EEF"/>
    <w:multiLevelType w:val="hybridMultilevel"/>
    <w:tmpl w:val="25A217A0"/>
    <w:lvl w:ilvl="0" w:tplc="02EC6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2701E3"/>
    <w:multiLevelType w:val="hybridMultilevel"/>
    <w:tmpl w:val="A420E862"/>
    <w:lvl w:ilvl="0" w:tplc="8774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B600A8"/>
    <w:multiLevelType w:val="hybridMultilevel"/>
    <w:tmpl w:val="A74C8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8"/>
  </w:num>
  <w:num w:numId="4">
    <w:abstractNumId w:val="29"/>
  </w:num>
  <w:num w:numId="5">
    <w:abstractNumId w:val="13"/>
  </w:num>
  <w:num w:numId="6">
    <w:abstractNumId w:val="30"/>
  </w:num>
  <w:num w:numId="7">
    <w:abstractNumId w:val="31"/>
  </w:num>
  <w:num w:numId="8">
    <w:abstractNumId w:val="16"/>
  </w:num>
  <w:num w:numId="9">
    <w:abstractNumId w:val="12"/>
  </w:num>
  <w:num w:numId="10">
    <w:abstractNumId w:val="7"/>
  </w:num>
  <w:num w:numId="11">
    <w:abstractNumId w:val="27"/>
  </w:num>
  <w:num w:numId="12">
    <w:abstractNumId w:val="17"/>
  </w:num>
  <w:num w:numId="13">
    <w:abstractNumId w:val="23"/>
  </w:num>
  <w:num w:numId="14">
    <w:abstractNumId w:val="25"/>
  </w:num>
  <w:num w:numId="15">
    <w:abstractNumId w:val="19"/>
  </w:num>
  <w:num w:numId="16">
    <w:abstractNumId w:val="4"/>
  </w:num>
  <w:num w:numId="17">
    <w:abstractNumId w:val="32"/>
  </w:num>
  <w:num w:numId="18">
    <w:abstractNumId w:val="9"/>
  </w:num>
  <w:num w:numId="19">
    <w:abstractNumId w:val="6"/>
  </w:num>
  <w:num w:numId="20">
    <w:abstractNumId w:val="1"/>
  </w:num>
  <w:num w:numId="21">
    <w:abstractNumId w:val="10"/>
  </w:num>
  <w:num w:numId="22">
    <w:abstractNumId w:val="3"/>
  </w:num>
  <w:num w:numId="23">
    <w:abstractNumId w:val="0"/>
  </w:num>
  <w:num w:numId="24">
    <w:abstractNumId w:val="18"/>
  </w:num>
  <w:num w:numId="25">
    <w:abstractNumId w:val="22"/>
  </w:num>
  <w:num w:numId="26">
    <w:abstractNumId w:val="8"/>
  </w:num>
  <w:num w:numId="27">
    <w:abstractNumId w:val="14"/>
  </w:num>
  <w:num w:numId="28">
    <w:abstractNumId w:val="20"/>
  </w:num>
  <w:num w:numId="29">
    <w:abstractNumId w:val="26"/>
  </w:num>
  <w:num w:numId="30">
    <w:abstractNumId w:val="11"/>
  </w:num>
  <w:num w:numId="31">
    <w:abstractNumId w:val="15"/>
  </w:num>
  <w:num w:numId="32">
    <w:abstractNumId w:val="5"/>
  </w:num>
  <w:num w:numId="33">
    <w:abstractNumId w:val="24"/>
  </w:num>
  <w:num w:numId="34">
    <w:abstractNumId w:val="21"/>
  </w:num>
  <w:num w:numId="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5FFC"/>
    <w:rsid w:val="00011108"/>
    <w:rsid w:val="00025C08"/>
    <w:rsid w:val="0002726C"/>
    <w:rsid w:val="000375FE"/>
    <w:rsid w:val="000657E3"/>
    <w:rsid w:val="0007147B"/>
    <w:rsid w:val="00092CAC"/>
    <w:rsid w:val="000939B3"/>
    <w:rsid w:val="000A4807"/>
    <w:rsid w:val="000D32F6"/>
    <w:rsid w:val="0010394F"/>
    <w:rsid w:val="00123347"/>
    <w:rsid w:val="00127EA8"/>
    <w:rsid w:val="00135121"/>
    <w:rsid w:val="001431B1"/>
    <w:rsid w:val="00147CD5"/>
    <w:rsid w:val="001631A4"/>
    <w:rsid w:val="001716F3"/>
    <w:rsid w:val="00195276"/>
    <w:rsid w:val="001B3DC9"/>
    <w:rsid w:val="001B3FED"/>
    <w:rsid w:val="001B617C"/>
    <w:rsid w:val="001B6631"/>
    <w:rsid w:val="001C2618"/>
    <w:rsid w:val="001C5ABD"/>
    <w:rsid w:val="001E3F16"/>
    <w:rsid w:val="00252A95"/>
    <w:rsid w:val="00255472"/>
    <w:rsid w:val="0028141E"/>
    <w:rsid w:val="002908F7"/>
    <w:rsid w:val="00294309"/>
    <w:rsid w:val="002C160F"/>
    <w:rsid w:val="002C6EDE"/>
    <w:rsid w:val="002D7377"/>
    <w:rsid w:val="002F4937"/>
    <w:rsid w:val="003239AF"/>
    <w:rsid w:val="00332F1F"/>
    <w:rsid w:val="003476C9"/>
    <w:rsid w:val="003A7D39"/>
    <w:rsid w:val="003F34F7"/>
    <w:rsid w:val="00442EED"/>
    <w:rsid w:val="004B1148"/>
    <w:rsid w:val="00506FCC"/>
    <w:rsid w:val="00510795"/>
    <w:rsid w:val="00520D06"/>
    <w:rsid w:val="0052400B"/>
    <w:rsid w:val="00544EFE"/>
    <w:rsid w:val="00564AE9"/>
    <w:rsid w:val="005669B9"/>
    <w:rsid w:val="005740DE"/>
    <w:rsid w:val="00594CBC"/>
    <w:rsid w:val="005C7762"/>
    <w:rsid w:val="005D2E51"/>
    <w:rsid w:val="005D5403"/>
    <w:rsid w:val="005E2B2C"/>
    <w:rsid w:val="00613FFA"/>
    <w:rsid w:val="00661DBE"/>
    <w:rsid w:val="00665340"/>
    <w:rsid w:val="00672A9A"/>
    <w:rsid w:val="006A4DB0"/>
    <w:rsid w:val="006A53C3"/>
    <w:rsid w:val="006A63B2"/>
    <w:rsid w:val="006C0062"/>
    <w:rsid w:val="006C05AD"/>
    <w:rsid w:val="00705B4D"/>
    <w:rsid w:val="0071128C"/>
    <w:rsid w:val="0071185E"/>
    <w:rsid w:val="00740C59"/>
    <w:rsid w:val="007454C8"/>
    <w:rsid w:val="0077031A"/>
    <w:rsid w:val="00784321"/>
    <w:rsid w:val="007858F1"/>
    <w:rsid w:val="007A4E85"/>
    <w:rsid w:val="007A72E5"/>
    <w:rsid w:val="007B23D2"/>
    <w:rsid w:val="007B45F6"/>
    <w:rsid w:val="007B6FDF"/>
    <w:rsid w:val="007D1D0F"/>
    <w:rsid w:val="007E1C8D"/>
    <w:rsid w:val="00803569"/>
    <w:rsid w:val="008155F0"/>
    <w:rsid w:val="00823E34"/>
    <w:rsid w:val="00827329"/>
    <w:rsid w:val="00835BDE"/>
    <w:rsid w:val="00843FB6"/>
    <w:rsid w:val="00846809"/>
    <w:rsid w:val="00891A7E"/>
    <w:rsid w:val="008B0C82"/>
    <w:rsid w:val="008C0C47"/>
    <w:rsid w:val="008C5F2C"/>
    <w:rsid w:val="008E08CB"/>
    <w:rsid w:val="008E2684"/>
    <w:rsid w:val="00903CD8"/>
    <w:rsid w:val="00905D13"/>
    <w:rsid w:val="0090720A"/>
    <w:rsid w:val="009201B9"/>
    <w:rsid w:val="0092279F"/>
    <w:rsid w:val="00947FED"/>
    <w:rsid w:val="009548A3"/>
    <w:rsid w:val="00971C97"/>
    <w:rsid w:val="00974EFF"/>
    <w:rsid w:val="009951C0"/>
    <w:rsid w:val="009968CD"/>
    <w:rsid w:val="009D4706"/>
    <w:rsid w:val="009F3D83"/>
    <w:rsid w:val="00A13CE5"/>
    <w:rsid w:val="00A15C26"/>
    <w:rsid w:val="00A53AD1"/>
    <w:rsid w:val="00A65148"/>
    <w:rsid w:val="00A7420F"/>
    <w:rsid w:val="00A746DD"/>
    <w:rsid w:val="00A844CF"/>
    <w:rsid w:val="00A84BB2"/>
    <w:rsid w:val="00AD21C5"/>
    <w:rsid w:val="00AF16F8"/>
    <w:rsid w:val="00AF58E8"/>
    <w:rsid w:val="00B35A02"/>
    <w:rsid w:val="00B55FFC"/>
    <w:rsid w:val="00B77017"/>
    <w:rsid w:val="00BC66BA"/>
    <w:rsid w:val="00BD0D33"/>
    <w:rsid w:val="00BE03BC"/>
    <w:rsid w:val="00BF4258"/>
    <w:rsid w:val="00BF5B79"/>
    <w:rsid w:val="00C13D35"/>
    <w:rsid w:val="00C165B2"/>
    <w:rsid w:val="00C212A1"/>
    <w:rsid w:val="00C21BFC"/>
    <w:rsid w:val="00C2336C"/>
    <w:rsid w:val="00C340B2"/>
    <w:rsid w:val="00C72C80"/>
    <w:rsid w:val="00CA1582"/>
    <w:rsid w:val="00CE4210"/>
    <w:rsid w:val="00D03CA6"/>
    <w:rsid w:val="00D219D2"/>
    <w:rsid w:val="00D46553"/>
    <w:rsid w:val="00D71735"/>
    <w:rsid w:val="00D9072D"/>
    <w:rsid w:val="00DB3941"/>
    <w:rsid w:val="00DE16B2"/>
    <w:rsid w:val="00E35FFE"/>
    <w:rsid w:val="00E36CC9"/>
    <w:rsid w:val="00E63FA3"/>
    <w:rsid w:val="00E67440"/>
    <w:rsid w:val="00E8016D"/>
    <w:rsid w:val="00E8610F"/>
    <w:rsid w:val="00EA6649"/>
    <w:rsid w:val="00EB7EF5"/>
    <w:rsid w:val="00EC7966"/>
    <w:rsid w:val="00ED31F9"/>
    <w:rsid w:val="00EF2223"/>
    <w:rsid w:val="00F14F85"/>
    <w:rsid w:val="00F82B70"/>
    <w:rsid w:val="00F95FF6"/>
    <w:rsid w:val="00FA0A47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D0643D-14C3-44F0-A4B0-B7BFFEA9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47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C0C47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C0C4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C0C4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C0C47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C0C47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C0C47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C0C47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C0C47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C0C47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C0C47"/>
    <w:pPr>
      <w:ind w:left="900" w:hanging="900"/>
    </w:pPr>
  </w:style>
  <w:style w:type="paragraph" w:customStyle="1" w:styleId="Paragraph2">
    <w:name w:val="Paragraph2"/>
    <w:basedOn w:val="a"/>
    <w:rsid w:val="008C0C47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C0C47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C0C47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C0C47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C0C47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C0C47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C0C47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C0C47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C0C47"/>
  </w:style>
  <w:style w:type="paragraph" w:customStyle="1" w:styleId="Bullet1">
    <w:name w:val="Bullet1"/>
    <w:basedOn w:val="a"/>
    <w:rsid w:val="008C0C47"/>
    <w:pPr>
      <w:ind w:left="720" w:hanging="432"/>
    </w:pPr>
  </w:style>
  <w:style w:type="paragraph" w:customStyle="1" w:styleId="Bullet2">
    <w:name w:val="Bullet2"/>
    <w:basedOn w:val="a"/>
    <w:rsid w:val="008C0C4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C0C47"/>
    <w:pPr>
      <w:keepLines/>
      <w:spacing w:after="120"/>
    </w:pPr>
  </w:style>
  <w:style w:type="paragraph" w:styleId="a9">
    <w:name w:val="Body Text"/>
    <w:basedOn w:val="a"/>
    <w:rsid w:val="008C0C47"/>
    <w:pPr>
      <w:keepLines/>
      <w:spacing w:after="120"/>
      <w:ind w:left="720"/>
    </w:pPr>
  </w:style>
  <w:style w:type="paragraph" w:styleId="aa">
    <w:name w:val="Document Map"/>
    <w:basedOn w:val="a"/>
    <w:semiHidden/>
    <w:rsid w:val="008C0C47"/>
    <w:pPr>
      <w:shd w:val="clear" w:color="auto" w:fill="000080"/>
    </w:pPr>
  </w:style>
  <w:style w:type="character" w:styleId="ab">
    <w:name w:val="footnote reference"/>
    <w:basedOn w:val="a0"/>
    <w:semiHidden/>
    <w:rsid w:val="008C0C47"/>
    <w:rPr>
      <w:sz w:val="20"/>
      <w:vertAlign w:val="superscript"/>
    </w:rPr>
  </w:style>
  <w:style w:type="paragraph" w:styleId="ac">
    <w:name w:val="footnote text"/>
    <w:basedOn w:val="a"/>
    <w:semiHidden/>
    <w:rsid w:val="008C0C4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C0C4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C0C47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C0C4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C0C47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C0C47"/>
    <w:pPr>
      <w:ind w:left="600"/>
    </w:pPr>
  </w:style>
  <w:style w:type="paragraph" w:styleId="50">
    <w:name w:val="toc 5"/>
    <w:basedOn w:val="a"/>
    <w:next w:val="a"/>
    <w:autoRedefine/>
    <w:semiHidden/>
    <w:rsid w:val="008C0C47"/>
    <w:pPr>
      <w:ind w:left="800"/>
    </w:pPr>
  </w:style>
  <w:style w:type="paragraph" w:styleId="60">
    <w:name w:val="toc 6"/>
    <w:basedOn w:val="a"/>
    <w:next w:val="a"/>
    <w:autoRedefine/>
    <w:semiHidden/>
    <w:rsid w:val="008C0C47"/>
    <w:pPr>
      <w:ind w:left="1000"/>
    </w:pPr>
  </w:style>
  <w:style w:type="paragraph" w:styleId="70">
    <w:name w:val="toc 7"/>
    <w:basedOn w:val="a"/>
    <w:next w:val="a"/>
    <w:autoRedefine/>
    <w:semiHidden/>
    <w:rsid w:val="008C0C47"/>
    <w:pPr>
      <w:ind w:left="1200"/>
    </w:pPr>
  </w:style>
  <w:style w:type="paragraph" w:styleId="80">
    <w:name w:val="toc 8"/>
    <w:basedOn w:val="a"/>
    <w:next w:val="a"/>
    <w:autoRedefine/>
    <w:semiHidden/>
    <w:rsid w:val="008C0C47"/>
    <w:pPr>
      <w:ind w:left="1400"/>
    </w:pPr>
  </w:style>
  <w:style w:type="paragraph" w:styleId="90">
    <w:name w:val="toc 9"/>
    <w:basedOn w:val="a"/>
    <w:next w:val="a"/>
    <w:autoRedefine/>
    <w:semiHidden/>
    <w:rsid w:val="008C0C47"/>
    <w:pPr>
      <w:ind w:left="1600"/>
    </w:pPr>
  </w:style>
  <w:style w:type="paragraph" w:styleId="ad">
    <w:name w:val="Body Text Indent"/>
    <w:basedOn w:val="a"/>
    <w:rsid w:val="008C0C4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C0C47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C0C47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rsid w:val="008C0C47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basedOn w:val="a0"/>
    <w:rsid w:val="008C0C47"/>
    <w:rPr>
      <w:color w:val="0000FF"/>
      <w:u w:val="single"/>
    </w:rPr>
  </w:style>
  <w:style w:type="character" w:styleId="af">
    <w:name w:val="FollowedHyperlink"/>
    <w:basedOn w:val="a0"/>
    <w:rsid w:val="008C0C47"/>
    <w:rPr>
      <w:color w:val="800080"/>
      <w:u w:val="single"/>
    </w:rPr>
  </w:style>
  <w:style w:type="character" w:styleId="af0">
    <w:name w:val="Strong"/>
    <w:basedOn w:val="a0"/>
    <w:qFormat/>
    <w:rsid w:val="008C0C47"/>
    <w:rPr>
      <w:b/>
    </w:rPr>
  </w:style>
  <w:style w:type="character" w:customStyle="1" w:styleId="tw4winMark">
    <w:name w:val="tw4winMark"/>
    <w:rsid w:val="008C0C47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C0C47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C0C47"/>
    <w:rPr>
      <w:color w:val="0000FF"/>
    </w:rPr>
  </w:style>
  <w:style w:type="character" w:customStyle="1" w:styleId="tw4winPopup">
    <w:name w:val="tw4winPopup"/>
    <w:rsid w:val="008C0C47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C0C47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C0C47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C0C47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939B3"/>
    <w:pPr>
      <w:ind w:firstLineChars="200" w:firstLine="420"/>
    </w:pPr>
  </w:style>
  <w:style w:type="character" w:customStyle="1" w:styleId="3Char">
    <w:name w:val="标题 3 Char"/>
    <w:basedOn w:val="a0"/>
    <w:link w:val="3"/>
    <w:rsid w:val="00BC66BA"/>
    <w:rPr>
      <w:rFonts w:ascii="宋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3;&#25991;&#35268;&#33539;\&#36719;&#20214;&#38656;&#27714;&#35268;&#32422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软件需求规约2.dot</Template>
  <TotalTime>150</TotalTime>
  <Pages>8</Pages>
  <Words>599</Words>
  <Characters>3418</Characters>
  <Application>Microsoft Office Word</Application>
  <DocSecurity>0</DocSecurity>
  <Lines>28</Lines>
  <Paragraphs>8</Paragraphs>
  <ScaleCrop>false</ScaleCrop>
  <Company>&lt;公司名称&gt;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user</dc:creator>
  <cp:lastModifiedBy>赵泽屹</cp:lastModifiedBy>
  <cp:revision>148</cp:revision>
  <cp:lastPrinted>1899-12-31T16:00:00Z</cp:lastPrinted>
  <dcterms:created xsi:type="dcterms:W3CDTF">2015-11-26T07:17:00Z</dcterms:created>
  <dcterms:modified xsi:type="dcterms:W3CDTF">2015-12-04T11:06:00Z</dcterms:modified>
</cp:coreProperties>
</file>